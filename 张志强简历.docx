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43" w:rsidRPr="003835DE" w:rsidRDefault="004B3543" w:rsidP="004B354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5B14EF6" wp14:editId="6E2F15F9">
                <wp:simplePos x="0" y="0"/>
                <wp:positionH relativeFrom="column">
                  <wp:posOffset>1298575</wp:posOffset>
                </wp:positionH>
                <wp:positionV relativeFrom="paragraph">
                  <wp:posOffset>395605</wp:posOffset>
                </wp:positionV>
                <wp:extent cx="4859020" cy="266065"/>
                <wp:effectExtent l="57150" t="171450" r="151130" b="191135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020" cy="266065"/>
                          <a:chOff x="0" y="0"/>
                          <a:chExt cx="4859604" cy="266395"/>
                        </a:xfrm>
                      </wpg:grpSpPr>
                      <wps:wsp>
                        <wps:cNvPr id="41" name="任意多边形 41"/>
                        <wps:cNvSpPr/>
                        <wps:spPr>
                          <a:xfrm flipV="1">
                            <a:off x="153619" y="7315"/>
                            <a:ext cx="4705985" cy="259080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2" name="平行四边形 42"/>
                        <wps:cNvSpPr/>
                        <wps:spPr>
                          <a:xfrm>
                            <a:off x="2033626" y="0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2192BC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43" name="文本框 127"/>
                        <wps:cNvSpPr txBox="1"/>
                        <wps:spPr>
                          <a:xfrm>
                            <a:off x="270663" y="0"/>
                            <a:ext cx="1878965" cy="2438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00B0F0"/>
                                  <w:kern w:val="24"/>
                                </w:rPr>
                                <w:t xml:space="preserve">个人技能   </w:t>
                              </w:r>
                              <w:r w:rsidRPr="009765EA">
                                <w:rPr>
                                  <w:rFonts w:ascii="方正兰亭粗黑简体" w:eastAsia="方正兰亭粗黑简体" w:cstheme="minorBidi"/>
                                  <w:color w:val="FFFFFF" w:themeColor="background1"/>
                                  <w:kern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平行四边形 44"/>
                        <wps:cNvSpPr/>
                        <wps:spPr>
                          <a:xfrm>
                            <a:off x="0" y="7315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14EF6" id="组合 193" o:spid="_x0000_s1026" style="position:absolute;left:0;text-align:left;margin-left:102.25pt;margin-top:31.15pt;width:382.6pt;height:20.95pt;z-index:251674624" coordsize="48596,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">
                <v:shape id="任意多边形 41" o:spid="_x0000_s1027" style="position:absolute;left:1536;top:73;width:47060;height:2590;flip:y;visibility:visible;mso-wrap-style:square;v-text-anchor:middle" coordsize="4706252,25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" path="m1770532,259229r2935720,l4706252,175455r-2531703,l2074433,r-1854,l1770532,,1072994,,553294,,,,142202,258866r273349,l1072994,258866r697538,l1770532,259229xe" fillcolor="#4a4e59" stroked="f" strokeweight="4.5pt">
                  <v:stroke joinstyle="miter"/>
                  <v:shadow on="t" type="perspective" color="black" opacity="41943f" offset=".24131mm,.663mm" matrix="66191f,,,66191f"/>
  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42" o:spid="_x0000_s1028" type="#_x0000_t7" style="position:absolute;left:20336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" adj="13498" fillcolor="#2192bc" stroked="f" strokeweight="4.5pt">
                  <v:shadow on="t" type="perspective" color="black" opacity="39321f" offset="-.9945mm,.36197mm" matrix="68157f,,,6815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7" o:spid="_x0000_s1029" type="#_x0000_t202" style="position:absolute;left:2706;width:187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00B0F0"/>
                            <w:kern w:val="24"/>
                          </w:rPr>
                          <w:t xml:space="preserve">个人技能   </w:t>
                        </w:r>
                        <w:r w:rsidRPr="009765EA">
                          <w:rPr>
                            <w:rFonts w:ascii="方正兰亭粗黑简体" w:eastAsia="方正兰亭粗黑简体" w:cstheme="minorBidi"/>
                            <w:color w:val="FFFFFF" w:themeColor="background1"/>
                            <w:kern w:val="24"/>
                          </w:rPr>
                          <w:t>Skills</w:t>
                        </w:r>
                      </w:p>
                    </w:txbxContent>
                  </v:textbox>
                </v:shape>
                <v:shape id="平行四边形 44" o:spid="_x0000_s1030" type="#_x0000_t7" style="position:absolute;top:73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" adj="13498" fillcolor="#4a4e59" stroked="f" strokeweight="4.5pt">
                  <v:shadow on="t" type="perspective" color="black" opacity="41943f" offset=".24131mm,.663mm" matrix="66191f,,,66191f"/>
                </v:shape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83840" behindDoc="1" locked="0" layoutInCell="1" allowOverlap="1" wp14:anchorId="1F6AD843" wp14:editId="60F73DE8">
            <wp:simplePos x="0" y="0"/>
            <wp:positionH relativeFrom="column">
              <wp:posOffset>-640080</wp:posOffset>
            </wp:positionH>
            <wp:positionV relativeFrom="paragraph">
              <wp:posOffset>452120</wp:posOffset>
            </wp:positionV>
            <wp:extent cx="1361440" cy="1911985"/>
            <wp:effectExtent l="0" t="0" r="0" b="0"/>
            <wp:wrapTight wrapText="bothSides">
              <wp:wrapPolygon edited="0">
                <wp:start x="0" y="0"/>
                <wp:lineTo x="0" y="21306"/>
                <wp:lineTo x="21157" y="21306"/>
                <wp:lineTo x="21157" y="0"/>
                <wp:lineTo x="0" y="0"/>
              </wp:wrapPolygon>
            </wp:wrapTight>
            <wp:docPr id="32" name="图片 32" descr="C:\Users\12863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2863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ED6A2" wp14:editId="3C4CC72A">
                <wp:simplePos x="0" y="0"/>
                <wp:positionH relativeFrom="column">
                  <wp:posOffset>-873125</wp:posOffset>
                </wp:positionH>
                <wp:positionV relativeFrom="paragraph">
                  <wp:posOffset>2330474</wp:posOffset>
                </wp:positionV>
                <wp:extent cx="1762760" cy="549275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54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Pr="00F250D9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00" w:lineRule="auto"/>
                              <w:jc w:val="center"/>
                              <w:textAlignment w:val="baseline"/>
                              <w:rPr>
                                <w:rFonts w:asciiTheme="majorEastAsia" w:eastAsiaTheme="majorEastAsia" w:hAnsiTheme="majorEastAsia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color w:val="FFFFFF" w:themeColor="background1"/>
                                <w:kern w:val="24"/>
                                <w:sz w:val="44"/>
                                <w:szCs w:val="18"/>
                              </w:rPr>
                              <w:t>张志强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ED6A2" id="矩形 61" o:spid="_x0000_s1031" style="position:absolute;left:0;text-align:left;margin-left:-68.75pt;margin-top:183.5pt;width:138.8pt;height:4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" filled="f" stroked="f">
                <v:textbox>
                  <w:txbxContent>
                    <w:p w:rsidR="004B3543" w:rsidRPr="00F250D9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00" w:lineRule="auto"/>
                        <w:jc w:val="center"/>
                        <w:textAlignment w:val="baseline"/>
                        <w:rPr>
                          <w:rFonts w:asciiTheme="majorEastAsia" w:eastAsiaTheme="majorEastAsia" w:hAnsiTheme="majorEastAsia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Theme="majorEastAsia" w:eastAsiaTheme="majorEastAsia" w:hAnsiTheme="majorEastAsia" w:cstheme="minorBidi" w:hint="eastAsia"/>
                          <w:b/>
                          <w:color w:val="FFFFFF" w:themeColor="background1"/>
                          <w:kern w:val="24"/>
                          <w:sz w:val="44"/>
                          <w:szCs w:val="18"/>
                        </w:rPr>
                        <w:t>张志强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8816694" wp14:editId="4749312E">
                <wp:simplePos x="0" y="0"/>
                <wp:positionH relativeFrom="column">
                  <wp:posOffset>-934085</wp:posOffset>
                </wp:positionH>
                <wp:positionV relativeFrom="paragraph">
                  <wp:posOffset>6141085</wp:posOffset>
                </wp:positionV>
                <wp:extent cx="2180590" cy="457568"/>
                <wp:effectExtent l="266700" t="76200" r="200660" b="20955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590" cy="457568"/>
                          <a:chOff x="0" y="0"/>
                          <a:chExt cx="2180590" cy="45802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2180590" cy="458028"/>
                            <a:chOff x="0" y="0"/>
                            <a:chExt cx="2180590" cy="458028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0" y="111318"/>
                              <a:ext cx="2180590" cy="346710"/>
                            </a:xfrm>
                            <a:prstGeom prst="rect">
                              <a:avLst/>
                            </a:prstGeom>
                            <a:solidFill>
                              <a:srgbClr val="2192BC"/>
                            </a:solidFill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203200" dist="38100" dir="9600000" sx="104000" sy="104000" algn="ctr" rotWithShape="0">
                                <a:prstClr val="black">
                                  <a:alpha val="6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12" name="等腰三角形 12"/>
                          <wps:cNvSpPr/>
                          <wps:spPr>
                            <a:xfrm>
                              <a:off x="1979875" y="0"/>
                              <a:ext cx="190496" cy="112871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114F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7952" y="0"/>
                            <a:ext cx="1725930" cy="457200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16694" id="组合 57" o:spid="_x0000_s1032" style="position:absolute;left:0;text-align:left;margin-left:-73.55pt;margin-top:483.55pt;width:171.7pt;height:36.05pt;z-index:251673600;mso-height-relative:margin" coordsize="21805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">
                <v:group id="组合 56" o:spid="_x0000_s1033" style="position:absolute;width:21805;height:4580" coordsize="21805,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矩形 9" o:spid="_x0000_s1034" style="position:absolute;top:1113;width:21805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" fillcolor="#2192bc" stroked="f" strokeweight="4.5pt">
                    <v:shadow on="t" type="perspective" color="black" opacity="39321f" offset="-.9945mm,.36197mm" matrix="68157f,,,68157f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2" o:spid="_x0000_s1035" type="#_x0000_t5" style="position:absolute;left:19798;width:1905;height:1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" adj="0" fillcolor="#114f65" stroked="f" strokeweight="1pt"/>
                </v:group>
                <v:rect id="矩形 15" o:spid="_x0000_s1036" style="position:absolute;left:79;width:1725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" filled="f" stroked="f" strokeweight="4.5pt">
                  <v:textbox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"/>
                            <w:szCs w:val="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F07D63" wp14:editId="6E072A56">
                <wp:simplePos x="0" y="0"/>
                <wp:positionH relativeFrom="column">
                  <wp:posOffset>-872490</wp:posOffset>
                </wp:positionH>
                <wp:positionV relativeFrom="paragraph">
                  <wp:posOffset>5502910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外语证书：CET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07D63" id="矩形 22" o:spid="_x0000_s1037" style="position:absolute;left:0;text-align:left;margin-left:-68.7pt;margin-top:433.3pt;width:149.55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" filled="f" stroked="f">
                <v:textbox style="mso-fit-shape-to-text:t">
                  <w:txbxContent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外语证书：CET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00A3F" wp14:editId="4AC5E708">
                <wp:simplePos x="0" y="0"/>
                <wp:positionH relativeFrom="column">
                  <wp:posOffset>-933450</wp:posOffset>
                </wp:positionH>
                <wp:positionV relativeFrom="paragraph">
                  <wp:posOffset>7019925</wp:posOffset>
                </wp:positionV>
                <wp:extent cx="1975485" cy="192405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92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Pr="00E22C68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85F6BB" wp14:editId="15571D55">
                                  <wp:extent cx="1590476" cy="1761905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31424A"/>
                                              </a:clrFrom>
                                              <a:clrTo>
                                                <a:srgbClr val="31424A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  <a14:imgEffect>
                                                      <a14:saturation sat="6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00A3F" id="矩形 16" o:spid="_x0000_s1038" style="position:absolute;left:0;text-align:left;margin-left:-73.5pt;margin-top:552.75pt;width:155.55pt;height:15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" filled="f" stroked="f">
                <v:textbox>
                  <w:txbxContent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Pr="00E22C68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85F6BB" wp14:editId="15571D55">
                            <wp:extent cx="1590476" cy="1761905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31424A"/>
                                        </a:clrFrom>
                                        <a:clrTo>
                                          <a:srgbClr val="31424A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colorTemperature colorTemp="11200"/>
                                              </a14:imgEffect>
                                              <a14:imgEffect>
                                                <a14:saturation sat="66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7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CF713" wp14:editId="2EDF4D39">
                <wp:simplePos x="0" y="0"/>
                <wp:positionH relativeFrom="column">
                  <wp:posOffset>1340485</wp:posOffset>
                </wp:positionH>
                <wp:positionV relativeFrom="paragraph">
                  <wp:posOffset>-102870</wp:posOffset>
                </wp:positionV>
                <wp:extent cx="5022215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215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Pr="00DF3598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 w:rsidRPr="009765EA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.09—201</w:t>
                            </w:r>
                            <w:r w:rsidRPr="009765EA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西安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Pr="009765EA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CF713" id="矩形 24" o:spid="_x0000_s1039" style="position:absolute;left:0;text-align:left;margin-left:105.55pt;margin-top:-8.1pt;width:395.45pt;height:97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" filled="f" stroked="f">
                <v:textbox style="mso-fit-shape-to-text:t">
                  <w:txbxContent>
                    <w:p w:rsidR="004B3543" w:rsidRPr="00DF3598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201</w:t>
                      </w:r>
                      <w:r w:rsidRPr="009765EA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.09—201</w:t>
                      </w:r>
                      <w:r w:rsidRPr="009765EA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7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西安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科技大学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ab/>
                      </w:r>
                      <w:r w:rsidRPr="009765EA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25BD3" wp14:editId="3AA97882">
                <wp:simplePos x="0" y="0"/>
                <wp:positionH relativeFrom="column">
                  <wp:posOffset>1572895</wp:posOffset>
                </wp:positionH>
                <wp:positionV relativeFrom="paragraph">
                  <wp:posOffset>-387985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EBC8" id="任意多边形 45" o:spid="_x0000_s1026" style="position:absolute;left:0;text-align:left;margin-left:123.85pt;margin-top:-30.55pt;width:370.55pt;height:20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0D850" wp14:editId="73F73AAB">
                <wp:simplePos x="0" y="0"/>
                <wp:positionH relativeFrom="column">
                  <wp:posOffset>3459480</wp:posOffset>
                </wp:positionH>
                <wp:positionV relativeFrom="paragraph">
                  <wp:posOffset>-368300</wp:posOffset>
                </wp:positionV>
                <wp:extent cx="227330" cy="259080"/>
                <wp:effectExtent l="190500" t="171450" r="96520" b="198120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F7F7DC" id="平行四边形 46" o:spid="_x0000_s1026" type="#_x0000_t7" style="position:absolute;left:0;text-align:left;margin-left:272.4pt;margin-top:-29pt;width:17.9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2A881" wp14:editId="0B575CC5">
                <wp:simplePos x="0" y="0"/>
                <wp:positionH relativeFrom="column">
                  <wp:posOffset>1694180</wp:posOffset>
                </wp:positionH>
                <wp:positionV relativeFrom="paragraph">
                  <wp:posOffset>-370840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B3543" w:rsidRPr="009765EA" w:rsidRDefault="004B3543" w:rsidP="004B3543">
                            <w:pPr>
                              <w:pStyle w:val="aa"/>
                              <w:spacing w:before="0" w:beforeAutospacing="0" w:after="0" w:afterAutospacing="0" w:line="2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2A881" id="文本框 24" o:spid="_x0000_s1040" type="#_x0000_t202" style="position:absolute;left:0;text-align:left;margin-left:133.4pt;margin-top:-29.2pt;width:147.9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" filled="f" stroked="f">
                <v:textbox style="mso-fit-shape-to-text:t">
                  <w:txbxContent>
                    <w:p w:rsidR="004B3543" w:rsidRPr="009765EA" w:rsidRDefault="004B3543" w:rsidP="004B3543">
                      <w:pPr>
                        <w:pStyle w:val="aa"/>
                        <w:spacing w:before="0" w:beforeAutospacing="0" w:after="0" w:afterAutospacing="0" w:line="240" w:lineRule="exact"/>
                        <w:rPr>
                          <w:rFonts w:ascii="微软雅黑" w:eastAsia="微软雅黑" w:hAnsi="微软雅黑"/>
                        </w:rPr>
                      </w:pPr>
                      <w:r w:rsidRPr="009765EA">
                        <w:rPr>
                          <w:rFonts w:ascii="微软雅黑" w:eastAsia="微软雅黑" w:hAnsi="微软雅黑" w:cstheme="minorBidi" w:hint="eastAsia"/>
                          <w:color w:val="00B0F0"/>
                          <w:kern w:val="24"/>
                        </w:rPr>
                        <w:t xml:space="preserve">教育背景    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EA771" wp14:editId="48BA6488">
                <wp:simplePos x="0" y="0"/>
                <wp:positionH relativeFrom="column">
                  <wp:posOffset>1426210</wp:posOffset>
                </wp:positionH>
                <wp:positionV relativeFrom="paragraph">
                  <wp:posOffset>-368300</wp:posOffset>
                </wp:positionV>
                <wp:extent cx="227330" cy="259080"/>
                <wp:effectExtent l="95250" t="95250" r="39370" b="140970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FEB7" id="平行四边形 48" o:spid="_x0000_s1026" type="#_x0000_t7" style="position:absolute;left:0;text-align:left;margin-left:112.3pt;margin-top:-29pt;width:17.9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AF7E03" wp14:editId="3482134E">
                <wp:simplePos x="0" y="0"/>
                <wp:positionH relativeFrom="column">
                  <wp:posOffset>-939074</wp:posOffset>
                </wp:positionH>
                <wp:positionV relativeFrom="paragraph">
                  <wp:posOffset>2857500</wp:posOffset>
                </wp:positionV>
                <wp:extent cx="2221865" cy="495935"/>
                <wp:effectExtent l="228600" t="76200" r="216535" b="170815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495935"/>
                          <a:chOff x="7315" y="0"/>
                          <a:chExt cx="2222264" cy="49596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48989" y="0"/>
                            <a:ext cx="2180590" cy="458028"/>
                            <a:chOff x="48989" y="0"/>
                            <a:chExt cx="2180590" cy="458028"/>
                          </a:xfrm>
                        </wpg:grpSpPr>
                        <wps:wsp>
                          <wps:cNvPr id="6" name="矩形 2"/>
                          <wps:cNvSpPr/>
                          <wps:spPr>
                            <a:xfrm>
                              <a:off x="48989" y="111318"/>
                              <a:ext cx="2180590" cy="346710"/>
                            </a:xfrm>
                            <a:prstGeom prst="rect">
                              <a:avLst/>
                            </a:prstGeom>
                            <a:solidFill>
                              <a:srgbClr val="2192BC"/>
                            </a:solidFill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203200" dist="38100" dir="9600000" sx="104000" sy="104000" algn="ctr" rotWithShape="0">
                                <a:prstClr val="black">
                                  <a:alpha val="6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4B3543" w:rsidRDefault="004B3543" w:rsidP="004B3543">
                                <w:pPr>
                                  <w:pStyle w:val="a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等腰三角形 10"/>
                          <wps:cNvSpPr/>
                          <wps:spPr>
                            <a:xfrm>
                              <a:off x="1987826" y="0"/>
                              <a:ext cx="190500" cy="113030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114F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3" name="矩形 13"/>
                        <wps:cNvSpPr/>
                        <wps:spPr>
                          <a:xfrm>
                            <a:off x="7315" y="14630"/>
                            <a:ext cx="1590675" cy="481330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基础信息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AF7E03" id="组合 192" o:spid="_x0000_s1041" style="position:absolute;left:0;text-align:left;margin-left:-73.95pt;margin-top:225pt;width:174.95pt;height:39.05pt;z-index:251662336;mso-width-relative:margin" coordorigin="73" coordsize="22222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">
                <v:group id="组合 59" o:spid="_x0000_s1042" style="position:absolute;left:489;width:21806;height:4580" coordorigin="489" coordsize="21805,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2" o:spid="_x0000_s1043" style="position:absolute;left:489;top:1113;width:21806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" fillcolor="#2192bc" stroked="f" strokeweight="4.5pt">
                    <v:shadow on="t" type="perspective" color="black" opacity="39321f" offset="-.9945mm,.36197mm" matrix="68157f,,,68157f"/>
                    <v:textbox>
                      <w:txbxContent>
                        <w:p w:rsidR="004B3543" w:rsidRDefault="004B3543" w:rsidP="004B3543">
                          <w:pPr>
                            <w:pStyle w:val="aa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等腰三角形 10" o:spid="_x0000_s1044" type="#_x0000_t5" style="position:absolute;left:19878;width:1905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" adj="0" fillcolor="#114f65" stroked="f" strokeweight="1pt"/>
                </v:group>
                <v:rect id="矩形 13" o:spid="_x0000_s1045" style="position:absolute;left:73;top:146;width:15906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" filled="f" stroked="f" strokeweight="4.5pt">
                  <v:textbox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"/>
                            <w:szCs w:val="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基础信息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MON_1597428237"/>
      <w:bookmarkEnd w:id="0"/>
      <w:r>
        <w:rPr>
          <w:rFonts w:asciiTheme="majorEastAsia" w:eastAsiaTheme="majorEastAsia" w:hAnsiTheme="majorEastAsia"/>
          <w:noProof/>
        </w:rPr>
        <w:object w:dxaOrig="9715" w:dyaOrig="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25pt;height:18pt" o:ole="">
            <v:imagedata r:id="rId10" o:title=""/>
          </v:shape>
          <o:OLEObject Type="Embed" ProgID="Word.Document.8" ShapeID="_x0000_i1025" DrawAspect="Content" ObjectID="_1628420691" r:id="rId11">
            <o:FieldCodes>\s</o:FieldCodes>
          </o:OLEObject>
        </w:object>
      </w:r>
      <w:r w:rsidRPr="003835DE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3360" behindDoc="1" locked="0" layoutInCell="1" allowOverlap="1" wp14:anchorId="7D2B657C" wp14:editId="04E13133">
            <wp:simplePos x="0" y="0"/>
            <wp:positionH relativeFrom="page">
              <wp:posOffset>23854</wp:posOffset>
            </wp:positionH>
            <wp:positionV relativeFrom="paragraph">
              <wp:posOffset>-985962</wp:posOffset>
            </wp:positionV>
            <wp:extent cx="7546975" cy="10792902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79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91B69" wp14:editId="1A0D7997">
                <wp:simplePos x="0" y="0"/>
                <wp:positionH relativeFrom="column">
                  <wp:posOffset>-739140</wp:posOffset>
                </wp:positionH>
                <wp:positionV relativeFrom="paragraph">
                  <wp:posOffset>3951131</wp:posOffset>
                </wp:positionV>
                <wp:extent cx="156845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CCF2259" id="KSO_Shape" o:spid="_x0000_s1026" style="position:absolute;left:0;text-align:left;margin-left:-58.2pt;margin-top:311.1pt;width:12.35pt;height:1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arrowok="t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E65A8" wp14:editId="678EA2AA">
                <wp:simplePos x="0" y="0"/>
                <wp:positionH relativeFrom="column">
                  <wp:posOffset>-746760</wp:posOffset>
                </wp:positionH>
                <wp:positionV relativeFrom="paragraph">
                  <wp:posOffset>4253391</wp:posOffset>
                </wp:positionV>
                <wp:extent cx="156845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20FF7D" id="KSO_Shape" o:spid="_x0000_s1026" style="position:absolute;left:0;text-align:left;margin-left:-58.8pt;margin-top:334.9pt;width:12.35pt;height:1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arrowok="t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33C48" wp14:editId="252C7EE8">
                <wp:simplePos x="0" y="0"/>
                <wp:positionH relativeFrom="column">
                  <wp:posOffset>-746760</wp:posOffset>
                </wp:positionH>
                <wp:positionV relativeFrom="paragraph">
                  <wp:posOffset>4592159</wp:posOffset>
                </wp:positionV>
                <wp:extent cx="156845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78AF9B4" id="KSO_Shape" o:spid="_x0000_s1026" style="position:absolute;left:0;text-align:left;margin-left:-58.8pt;margin-top:361.6pt;width:12.35pt;height: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arrowok="t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D6193" wp14:editId="17650F55">
                <wp:simplePos x="0" y="0"/>
                <wp:positionH relativeFrom="column">
                  <wp:posOffset>-521970</wp:posOffset>
                </wp:positionH>
                <wp:positionV relativeFrom="paragraph">
                  <wp:posOffset>3424716</wp:posOffset>
                </wp:positionV>
                <wp:extent cx="1564178" cy="13877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178" cy="1387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年龄：2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所在地：陕西</w:t>
                            </w:r>
                            <w:r w:rsidRPr="00EE3C2C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·榆林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181-9253-0251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759623080@qq.com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D6193" id="矩形 51" o:spid="_x0000_s1046" style="position:absolute;left:0;text-align:left;margin-left:-41.1pt;margin-top:269.65pt;width:123.15pt;height:10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" filled="f" stroked="f">
                <v:textbox>
                  <w:txbxContent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年龄：2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所在地：陕西</w:t>
                      </w:r>
                      <w:r w:rsidRPr="00EE3C2C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·榆林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方正兰亭黑简体" w:eastAsia="方正兰亭黑简体" w:cstheme="minorBidi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181-9253-0251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759623080@qq.com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9FBEF" wp14:editId="6912C14F">
                <wp:simplePos x="0" y="0"/>
                <wp:positionH relativeFrom="column">
                  <wp:posOffset>-747215</wp:posOffset>
                </wp:positionH>
                <wp:positionV relativeFrom="paragraph">
                  <wp:posOffset>3618192</wp:posOffset>
                </wp:positionV>
                <wp:extent cx="162522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2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61131" id="KSO_Shape" o:spid="_x0000_s1026" style="position:absolute;left:0;text-align:left;margin-left:-58.85pt;margin-top:284.9pt;width:12.8pt;height:1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o:connecttype="custom" o:connectlocs="15206,120256;105681,47111;94038,92791;89425,65190;84130,57562;87938,56724;91035,55267;93481,53282;95246,50708;96578,47111;46360,101288;54876,64694;46360,65594;49674,57065;52987,55794;55650,53995;57632,51638;59025,48723;17497,21789;14004,24175;12334,28111;12891,129399;15549,132654;19692,133925;139077,132995;142076,130050;142972,28855;141674,24733;138428,22037;125630,26469;27234,21448;108814,16830;135584,9081;141427,9980;146589,12460;150763,16303;153730,21169;155183,26872;155059,129523;153328,135071;150144,139782;145785,143409;140499,145640;19692,146291;13849,145392;8656,142882;4482,139069;1546,134204;93,128532;216,25849;1917,20301;5101,15559;9490,11933;14776,9701;29646,9081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8EEA77" wp14:editId="78C586E2">
                <wp:simplePos x="0" y="0"/>
                <wp:positionH relativeFrom="column">
                  <wp:posOffset>-943610</wp:posOffset>
                </wp:positionH>
                <wp:positionV relativeFrom="paragraph">
                  <wp:posOffset>4817949</wp:posOffset>
                </wp:positionV>
                <wp:extent cx="2188835" cy="545854"/>
                <wp:effectExtent l="266700" t="76200" r="212090" b="12128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835" cy="545854"/>
                          <a:chOff x="0" y="0"/>
                          <a:chExt cx="2188835" cy="545854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7951" y="111318"/>
                            <a:ext cx="2180884" cy="346400"/>
                          </a:xfrm>
                          <a:prstGeom prst="rect">
                            <a:avLst/>
                          </a:prstGeom>
                          <a:solidFill>
                            <a:srgbClr val="2192BC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1" name="等腰三角形 11"/>
                        <wps:cNvSpPr/>
                        <wps:spPr>
                          <a:xfrm>
                            <a:off x="1987826" y="0"/>
                            <a:ext cx="190496" cy="11287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114F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矩形 14"/>
                        <wps:cNvSpPr/>
                        <wps:spPr>
                          <a:xfrm>
                            <a:off x="0" y="15902"/>
                            <a:ext cx="1657896" cy="529952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EEA77" id="组合 58" o:spid="_x0000_s1047" style="position:absolute;left:0;text-align:left;margin-left:-74.3pt;margin-top:379.35pt;width:172.35pt;height:43pt;z-index:251672576;mso-width-relative:margin;mso-height-relative:margin" coordsize="21888,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">
                <v:rect id="矩形 8" o:spid="_x0000_s1048" style="position:absolute;left:79;top:1113;width:21809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" fillcolor="#2192bc" stroked="f" strokeweight="4.5pt">
                  <v:shadow on="t" type="perspective" color="black" opacity="39321f" offset="-.9945mm,.36197mm" matrix="68157f,,,68157f"/>
                </v:rect>
                <v:shape id="等腰三角形 11" o:spid="_x0000_s1049" type="#_x0000_t5" style="position:absolute;left:19878;width:1905;height:1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" adj="0" fillcolor="#114f65" stroked="f" strokeweight="1pt"/>
                <v:rect id="矩形 14" o:spid="_x0000_s1050" style="position:absolute;top:159;width:16578;height: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" filled="f" stroked="f" strokeweight="4.5pt">
                  <v:textbox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"/>
                            <w:szCs w:val="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47A05" wp14:editId="0E59FDA4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61A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求职意向</w:t>
                            </w:r>
                          </w:p>
                          <w:p w:rsidR="004B3543" w:rsidRPr="007507F6" w:rsidRDefault="004B3543" w:rsidP="004B3543">
                            <w:pPr>
                              <w:pStyle w:val="aa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B3543" w:rsidRPr="00F250D9" w:rsidRDefault="004B3543" w:rsidP="004B3543">
                            <w:pPr>
                              <w:pStyle w:val="aa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java工程师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47A05" id="矩形 7" o:spid="_x0000_s1051" style="position:absolute;left:0;text-align:left;margin-left:-73.45pt;margin-top:-28.55pt;width:137.35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" filled="f" stroked="f">
                <v:textbox style="mso-fit-shape-to-text:t">
                  <w:txbxContent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0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E61A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求职意向</w:t>
                      </w:r>
                    </w:p>
                    <w:p w:rsidR="004B3543" w:rsidRPr="007507F6" w:rsidRDefault="004B3543" w:rsidP="004B3543">
                      <w:pPr>
                        <w:pStyle w:val="aa"/>
                        <w:spacing w:before="0" w:beforeAutospacing="0" w:after="0" w:afterAutospacing="0" w:line="30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B3543" w:rsidRPr="00F250D9" w:rsidRDefault="004B3543" w:rsidP="004B3543">
                      <w:pPr>
                        <w:pStyle w:val="aa"/>
                        <w:spacing w:before="0" w:beforeAutospacing="0" w:after="0" w:afterAutospacing="0" w:line="30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java工程师</w:t>
                      </w:r>
                    </w:p>
                  </w:txbxContent>
                </v:textbox>
              </v:rect>
            </w:pict>
          </mc:Fallback>
        </mc:AlternateContent>
      </w:r>
    </w:p>
    <w:p w:rsidR="004B3543" w:rsidRDefault="006210F3">
      <w:pPr>
        <w:widowControl/>
        <w:jc w:val="left"/>
      </w:pPr>
      <w:r>
        <w:rPr>
          <w:rFonts w:ascii="宋体" w:hAnsi="宋体" w:cs="宋体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4BF63" wp14:editId="334EE71F">
                <wp:simplePos x="0" y="0"/>
                <wp:positionH relativeFrom="column">
                  <wp:posOffset>1357745</wp:posOffset>
                </wp:positionH>
                <wp:positionV relativeFrom="paragraph">
                  <wp:posOffset>3974869</wp:posOffset>
                </wp:positionV>
                <wp:extent cx="4860290" cy="5051136"/>
                <wp:effectExtent l="0" t="0" r="0" b="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505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3543" w:rsidRPr="00DC226B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DC226B"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  <w:t>智信项目成本管理系统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 w:rsidRPr="00E329E4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本系统主要针对建筑公司项目成本进行管理，包含合同管理、预算编制、成本预算、成本计量、资金管理、报表分析、工作流以及系统设置(部门管理、角色管理、人员管理、权限管理、供应商管理)等模块。</w:t>
                            </w:r>
                          </w:p>
                          <w:p w:rsidR="004B3543" w:rsidRPr="006E1020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责任描述</w:t>
                            </w: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E329E4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参与了项目概要设计和需求讨论，主要负责系统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设置中的：部门管理、角色管理、人员管理、权限管理以及供应商管理</w:t>
                            </w:r>
                            <w:r w:rsidRPr="00E329E4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模块等的接口开发。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DC226B"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  <w:t>新雅电子商务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 w:rsidRPr="00DC226B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跟随着时代的脚步，网路的强大之处也得到了发挥，越来越多的网上商城相继出现，竞争压力与日俱增。为适应发展，扩大业务，提升品牌影响力，公司决定开发此系统。系统主要包含商品展示、在线购物、购物车、商品管理、订单管理、用户意见管理、商城页面的管理、用户管理等功能。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责任描述</w:t>
                            </w: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DC226B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负责项目内容包括参与项目需求分析及数据库设计、商品管理、用户管理、用户意见管理模块的开发，以及后期维护。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theme="minorBidi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DF3598">
                              <w:rPr>
                                <w:rFonts w:ascii="微软雅黑" w:eastAsia="微软雅黑" w:hAnsi="微软雅黑" w:cstheme="minorBidi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Uportal</w:t>
                            </w:r>
                            <w:r w:rsidRPr="00DF3598">
                              <w:rPr>
                                <w:rFonts w:ascii="微软雅黑" w:eastAsia="微软雅黑" w:hAnsi="微软雅黑" w:cstheme="minorBidi" w:hint="eastAsia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承接与开发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portal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是华为企业云通信解决方案中的管理系统，提供统一业务管理平台以及统一通讯录功能。用户可以通过登录uportal页面操作业务来实现用户需求，其中包含：资源管理、号码管理、终端管理、会议管理、模板管理、企业管理、用户管理、管理员配置以及系统设置等功能模块。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责任描述</w:t>
                            </w: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主要负责承接模板管理模块的业务流程、代码流程，以及问题定位和新特新开发。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4BF63" id="Rectangle 3" o:spid="_x0000_s1052" style="position:absolute;margin-left:106.9pt;margin-top:313pt;width:382.7pt;height:39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" filled="f" stroked="f">
                <v:textbox>
                  <w:txbxContent>
                    <w:p w:rsidR="004B3543" w:rsidRPr="00DC226B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FF0000"/>
                          <w:kern w:val="24"/>
                          <w:sz w:val="21"/>
                          <w:szCs w:val="18"/>
                        </w:rPr>
                      </w:pPr>
                      <w:r w:rsidRPr="00DC226B">
                        <w:rPr>
                          <w:rFonts w:ascii="微软雅黑" w:eastAsia="微软雅黑" w:hAnsi="微软雅黑" w:cs="Times New Roman" w:hint="eastAsia"/>
                          <w:color w:val="FF0000"/>
                          <w:kern w:val="24"/>
                          <w:sz w:val="21"/>
                          <w:szCs w:val="18"/>
                        </w:rPr>
                        <w:t>智信项目成本管理系统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简介：</w:t>
                      </w:r>
                      <w:r w:rsidRPr="00E329E4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本系统主要针对建筑公司项目成本进行管理，包含合同管理、预算编制、成本预算、成本计量、资金管理、报表分析、工作流以及系统设置(部门管理、角色管理、人员管理、权限管理、供应商管理)等模块。</w:t>
                      </w:r>
                    </w:p>
                    <w:p w:rsidR="004B3543" w:rsidRPr="006E1020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责任描述</w:t>
                      </w: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E329E4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参与了项目概要设计和需求讨论，主要负责系统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设置中的：部门管理、角色管理、人员管理、权限管理以及供应商管理</w:t>
                      </w:r>
                      <w:r w:rsidRPr="00E329E4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模块等的接口开发。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FF0000"/>
                          <w:kern w:val="24"/>
                          <w:sz w:val="21"/>
                          <w:szCs w:val="18"/>
                        </w:rPr>
                      </w:pPr>
                      <w:r w:rsidRPr="00DC226B">
                        <w:rPr>
                          <w:rFonts w:ascii="微软雅黑" w:eastAsia="微软雅黑" w:hAnsi="微软雅黑" w:cs="Times New Roman" w:hint="eastAsia"/>
                          <w:color w:val="FF0000"/>
                          <w:kern w:val="24"/>
                          <w:sz w:val="21"/>
                          <w:szCs w:val="18"/>
                        </w:rPr>
                        <w:t>新雅电子商务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简介：</w:t>
                      </w:r>
                      <w:r w:rsidRPr="00DC226B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跟随着时代的脚步，网路的强大之处也得到了发挥，越来越多的网上商城相继出现，竞争压力与日俱增。为适应发展，扩大业务，提升品牌影响力，公司决定开发此系统。系统主要包含商品展示、在线购物、购物车、商品管理、订单管理、用户意见管理、商城页面的管理、用户管理等功能。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责任描述</w:t>
                      </w: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DC226B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负责项目内容包括参与项目需求分析及数据库设计、商品管理、用户管理、用户意见管理模块的开发，以及后期维护。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theme="minorBidi"/>
                          <w:color w:val="FF0000"/>
                          <w:kern w:val="24"/>
                          <w:sz w:val="21"/>
                          <w:szCs w:val="21"/>
                        </w:rPr>
                      </w:pPr>
                      <w:r w:rsidRPr="00DF3598">
                        <w:rPr>
                          <w:rFonts w:ascii="微软雅黑" w:eastAsia="微软雅黑" w:hAnsi="微软雅黑" w:cstheme="minorBidi"/>
                          <w:color w:val="FF0000"/>
                          <w:kern w:val="24"/>
                          <w:sz w:val="21"/>
                          <w:szCs w:val="21"/>
                        </w:rPr>
                        <w:t>Uportal</w:t>
                      </w:r>
                      <w:r w:rsidRPr="00DF3598">
                        <w:rPr>
                          <w:rFonts w:ascii="微软雅黑" w:eastAsia="微软雅黑" w:hAnsi="微软雅黑" w:cstheme="minorBidi" w:hint="eastAsia"/>
                          <w:color w:val="FF0000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0000"/>
                          <w:kern w:val="24"/>
                          <w:sz w:val="21"/>
                          <w:szCs w:val="21"/>
                        </w:rPr>
                        <w:t>承接与开发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简介：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U</w:t>
                      </w:r>
                      <w:r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  <w:t>portal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是华为企业云通信解决方案中的管理系统，提供统一业务管理平台以及统一通讯录功能。用户可以通过登录uportal页面操作业务来实现用户需求，其中包含：资源管理、号码管理、终端管理、会议管理、模板管理、企业管理、用户管理、管理员配置以及系统设置等功能模块。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责任描述</w:t>
                      </w: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主要负责承接模板管理模块的业务流程、代码流程，以及问题定位和新特新开发。</w:t>
                      </w:r>
                    </w:p>
                  </w:txbxContent>
                </v:textbox>
              </v:rect>
            </w:pict>
          </mc:Fallback>
        </mc:AlternateContent>
      </w:r>
      <w:r w:rsidR="00DD75DC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D74C8" wp14:editId="3A45FD04">
                <wp:simplePos x="0" y="0"/>
                <wp:positionH relativeFrom="column">
                  <wp:posOffset>1418492</wp:posOffset>
                </wp:positionH>
                <wp:positionV relativeFrom="paragraph">
                  <wp:posOffset>260252</wp:posOffset>
                </wp:positionV>
                <wp:extent cx="4860290" cy="3113112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311311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Pr="009765EA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语言技能：英语CET</w:t>
                            </w:r>
                            <w:r w:rsidRPr="009765EA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-4</w:t>
                            </w:r>
                          </w:p>
                          <w:p w:rsidR="004B3543" w:rsidRPr="00A6565F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6565F">
                              <w:rPr>
                                <w:rFonts w:ascii="微软雅黑" w:eastAsia="微软雅黑" w:hAnsi="微软雅黑" w:cstheme="minorBidi" w:hint="eastAsia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114941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熟练掌握</w:t>
                            </w:r>
                            <w:r w:rsidRPr="00114941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Spring</w:t>
                            </w:r>
                            <w:r w:rsidRPr="00114941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114941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SpringMVC</w:t>
                            </w:r>
                            <w:r w:rsidRPr="00114941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114941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114941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SpringBoot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B3543" w:rsidRPr="009765EA" w:rsidRDefault="004B3543" w:rsidP="004B3543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熟悉Struts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、Hiber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ate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B3543" w:rsidRPr="009765EA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D8025D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熟练掌握</w:t>
                            </w:r>
                            <w:r w:rsidRPr="00D8025D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MySql</w:t>
                            </w:r>
                            <w:r w:rsidRPr="00D8025D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D8025D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Oracle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，熟悉</w:t>
                            </w:r>
                            <w:r w:rsidRPr="00D8025D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Redis</w:t>
                            </w:r>
                            <w:r w:rsidRPr="00D8025D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数据库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.  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、eclipse、my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Eclipse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软件开发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工具，熟悉SVN、GIT、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Maven</w:t>
                            </w:r>
                            <w:r w:rsidR="00DD75DC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等管理工具；</w:t>
                            </w:r>
                          </w:p>
                          <w:p w:rsidR="00DD75DC" w:rsidRDefault="00DD75DC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.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熟练掌握</w:t>
                            </w:r>
                            <w:r w:rsidRPr="00426AB8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Linux常用shell命令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.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Pr="00087DDF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PowerDesigner</w:t>
                            </w:r>
                            <w:r w:rsidRPr="00087DDF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数据库建模工具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B3543" w:rsidRPr="009765EA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.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J2EE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相关技术</w:t>
                            </w:r>
                            <w:r w:rsidRPr="00114941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Jsp、Servlet、JDBC、Jstl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.  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Pr="00087DDF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Html、CSS、JavaScript、JQuery、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jax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087DDF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XML、Json等相关技术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4B3543" w:rsidRPr="009765EA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 xml:space="preserve">.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了解</w:t>
                            </w:r>
                            <w:r w:rsidRPr="00426AB8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UrlRewrite、Filte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B3543" w:rsidRPr="00DF0715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A6565F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业余技能：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Photoshop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、AI、CAD等软件操作，熟练操作Of</w:t>
                            </w:r>
                            <w:r w:rsidRPr="009765EA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f</w:t>
                            </w:r>
                            <w:r w:rsidRPr="009765EA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ice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74C8" id="矩形 26" o:spid="_x0000_s1053" style="position:absolute;margin-left:111.7pt;margin-top:20.5pt;width:382.7pt;height:245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" filled="f" stroked="f">
                <v:textbox>
                  <w:txbxContent>
                    <w:p w:rsidR="004B3543" w:rsidRPr="009765EA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语言技能：英语CET</w:t>
                      </w:r>
                      <w:r w:rsidRPr="009765EA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-4</w:t>
                      </w:r>
                    </w:p>
                    <w:p w:rsidR="004B3543" w:rsidRPr="00A6565F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0000"/>
                          <w:kern w:val="24"/>
                          <w:sz w:val="21"/>
                          <w:szCs w:val="21"/>
                        </w:rPr>
                      </w:pPr>
                      <w:r w:rsidRPr="00A6565F">
                        <w:rPr>
                          <w:rFonts w:ascii="微软雅黑" w:eastAsia="微软雅黑" w:hAnsi="微软雅黑" w:cstheme="minorBidi" w:hint="eastAsia"/>
                          <w:color w:val="FF0000"/>
                          <w:kern w:val="24"/>
                          <w:sz w:val="21"/>
                          <w:szCs w:val="21"/>
                        </w:rPr>
                        <w:t>专业技能：</w:t>
                      </w:r>
                    </w:p>
                    <w:p w:rsidR="004B3543" w:rsidRDefault="004B3543" w:rsidP="004B3543">
                      <w:pPr>
                        <w:pStyle w:val="aa"/>
                        <w:numPr>
                          <w:ilvl w:val="0"/>
                          <w:numId w:val="2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 w:rsidRPr="00114941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熟练掌握</w:t>
                      </w:r>
                      <w:r w:rsidRPr="00114941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Spring</w:t>
                      </w:r>
                      <w:r w:rsidRPr="00114941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114941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SpringMVC</w:t>
                      </w:r>
                      <w:r w:rsidRPr="00114941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114941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MyBatis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114941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SpringBoot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4B3543" w:rsidRPr="009765EA" w:rsidRDefault="004B3543" w:rsidP="004B3543">
                      <w:pPr>
                        <w:pStyle w:val="aa"/>
                        <w:numPr>
                          <w:ilvl w:val="0"/>
                          <w:numId w:val="2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熟悉Struts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、Hiber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ate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4B3543" w:rsidRPr="009765EA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D8025D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熟练掌握</w:t>
                      </w:r>
                      <w:r w:rsidRPr="00D8025D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MySql</w:t>
                      </w:r>
                      <w:r w:rsidRPr="00D8025D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D8025D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Oracle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，熟悉</w:t>
                      </w:r>
                      <w:r w:rsidRPr="00D8025D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Redis</w:t>
                      </w:r>
                      <w:r w:rsidRPr="00D8025D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数据库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.  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IDEA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、eclipse、my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Eclipse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软件开发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工具，熟悉SVN、GIT、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Maven</w:t>
                      </w:r>
                      <w:r w:rsidR="00DD75DC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等管理工具；</w:t>
                      </w:r>
                    </w:p>
                    <w:p w:rsidR="00DD75DC" w:rsidRDefault="00DD75DC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.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熟练掌握</w:t>
                      </w:r>
                      <w:r w:rsidRPr="00426AB8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Linux常用shell命令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.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Pr="00087DDF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PowerDesigner</w:t>
                      </w:r>
                      <w:r w:rsidRPr="00087DDF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数据库建模工具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4B3543" w:rsidRPr="009765EA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.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J2EE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相关技术</w:t>
                      </w:r>
                      <w:r w:rsidRPr="00114941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Jsp、Servlet、JDBC、Jstl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.  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Pr="00087DDF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Html、CSS、JavaScript、JQuery、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jax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087DDF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XML、Json等相关技术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4B3543" w:rsidRPr="009765EA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 xml:space="preserve">.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了解</w:t>
                      </w:r>
                      <w:r w:rsidRPr="00426AB8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UrlRewrite、Filte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4B3543" w:rsidRPr="00DF0715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A6565F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业余技能：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Photoshop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、AI、CAD等软件操作，熟练操作Of</w:t>
                      </w:r>
                      <w:r w:rsidRPr="009765EA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  <w:t>f</w:t>
                      </w:r>
                      <w:r w:rsidRPr="009765EA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ice</w:t>
                      </w:r>
                    </w:p>
                  </w:txbxContent>
                </v:textbox>
              </v:rect>
            </w:pict>
          </mc:Fallback>
        </mc:AlternateContent>
      </w:r>
      <w:r w:rsidR="00DD75DC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084C8F" wp14:editId="1B6DD614">
                <wp:simplePos x="0" y="0"/>
                <wp:positionH relativeFrom="column">
                  <wp:posOffset>1374775</wp:posOffset>
                </wp:positionH>
                <wp:positionV relativeFrom="paragraph">
                  <wp:posOffset>3516728</wp:posOffset>
                </wp:positionV>
                <wp:extent cx="4859020" cy="273685"/>
                <wp:effectExtent l="57150" t="171450" r="151130" b="18351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020" cy="273685"/>
                          <a:chOff x="0" y="0"/>
                          <a:chExt cx="4859604" cy="273710"/>
                        </a:xfrm>
                      </wpg:grpSpPr>
                      <wps:wsp>
                        <wps:cNvPr id="33" name="任意多边形 33"/>
                        <wps:cNvSpPr/>
                        <wps:spPr>
                          <a:xfrm flipV="1">
                            <a:off x="153619" y="14630"/>
                            <a:ext cx="4705985" cy="259080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5" name="文本框 141"/>
                        <wps:cNvSpPr txBox="1"/>
                        <wps:spPr>
                          <a:xfrm>
                            <a:off x="270663" y="7315"/>
                            <a:ext cx="1878965" cy="2438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B3543" w:rsidRPr="009765EA" w:rsidRDefault="004B3543" w:rsidP="004B3543">
                              <w:pPr>
                                <w:pStyle w:val="aa"/>
                                <w:spacing w:before="0" w:beforeAutospacing="0" w:after="0" w:afterAutospacing="0" w:line="240" w:lineRule="exact"/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B0F0"/>
                                  <w:kern w:val="24"/>
                                  <w:sz w:val="21"/>
                                  <w:szCs w:val="21"/>
                                </w:rPr>
                                <w:t>项目经验</w:t>
                              </w:r>
                              <w:r w:rsidRPr="009765EA">
                                <w:rPr>
                                  <w:rFonts w:ascii="微软雅黑" w:eastAsia="微软雅黑" w:hAnsi="微软雅黑" w:cstheme="minorBidi" w:hint="eastAsia"/>
                                  <w:color w:val="00B0F0"/>
                                  <w:kern w:val="2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>Practices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平行四边形 36"/>
                        <wps:cNvSpPr/>
                        <wps:spPr>
                          <a:xfrm>
                            <a:off x="0" y="14630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" name="平行四边形 34"/>
                        <wps:cNvSpPr/>
                        <wps:spPr>
                          <a:xfrm>
                            <a:off x="2033626" y="0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2192BC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84C8F" id="组合 198" o:spid="_x0000_s1054" style="position:absolute;margin-left:108.25pt;margin-top:276.9pt;width:382.6pt;height:21.55pt;z-index:251665408;mso-width-relative:margin" coordsize="48596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">
                <v:shape id="任意多边形 33" o:spid="_x0000_s1055" style="position:absolute;left:1536;top:146;width:47060;height:2591;flip:y;visibility:visible;mso-wrap-style:square;v-text-anchor:middle" coordsize="4706252,25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" path="m1770532,259229r2935720,l4706252,175455r-2531703,l2074433,r-1854,l1770532,,1072994,,553294,,,,142202,258866r273349,l1072994,258866r697538,l1770532,259229xe" fillcolor="#4a4e59" stroked="f" strokeweight="4.5pt">
                  <v:stroke joinstyle="miter"/>
                  <v:shadow on="t" type="perspective" color="black" opacity="41943f" offset=".24131mm,.663mm" matrix="66191f,,,66191f"/>
  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/v:shape>
                <v:shape id="文本框 141" o:spid="_x0000_s1056" type="#_x0000_t202" style="position:absolute;left:2706;top:73;width:187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:rsidR="004B3543" w:rsidRPr="009765EA" w:rsidRDefault="004B3543" w:rsidP="004B3543">
                        <w:pPr>
                          <w:pStyle w:val="aa"/>
                          <w:spacing w:before="0" w:beforeAutospacing="0" w:after="0" w:afterAutospacing="0" w:line="240" w:lineRule="exact"/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B0F0"/>
                            <w:kern w:val="24"/>
                            <w:sz w:val="21"/>
                            <w:szCs w:val="21"/>
                          </w:rPr>
                          <w:t>项目经验</w:t>
                        </w:r>
                        <w:r w:rsidRPr="009765EA">
                          <w:rPr>
                            <w:rFonts w:ascii="微软雅黑" w:eastAsia="微软雅黑" w:hAnsi="微软雅黑" w:cstheme="minorBidi" w:hint="eastAsia"/>
                            <w:color w:val="00B0F0"/>
                            <w:kern w:val="24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  <w:sz w:val="21"/>
                            <w:szCs w:val="21"/>
                          </w:rPr>
                          <w:t>Practices</w:t>
                        </w:r>
                      </w:p>
                    </w:txbxContent>
                  </v:textbox>
                </v:shape>
                <v:shape id="平行四边形 36" o:spid="_x0000_s1057" type="#_x0000_t7" style="position:absolute;top:146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" adj="13498" fillcolor="#4a4e59" stroked="f" strokeweight="4.5pt">
                  <v:shadow on="t" type="perspective" color="black" opacity="41943f" offset=".24131mm,.663mm" matrix="66191f,,,66191f"/>
                </v:shape>
                <v:shape id="平行四边形 34" o:spid="_x0000_s1058" type="#_x0000_t7" style="position:absolute;left:20336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" adj="13498" fillcolor="#2192bc" stroked="f" strokeweight="4.5pt">
                  <v:shadow on="t" type="perspective" color="black" opacity="39321f" offset="-.9945mm,.36197mm" matrix="68157f,,,68157f"/>
                </v:shape>
              </v:group>
            </w:pict>
          </mc:Fallback>
        </mc:AlternateContent>
      </w:r>
      <w:r w:rsidR="004B3543">
        <w:br w:type="page"/>
      </w:r>
    </w:p>
    <w:p w:rsidR="004B3543" w:rsidRPr="003835DE" w:rsidRDefault="006210F3" w:rsidP="004B3543">
      <w:pPr>
        <w:rPr>
          <w:rFonts w:asciiTheme="majorEastAsia" w:eastAsiaTheme="majorEastAsia" w:hAnsiTheme="majorEastAsia"/>
        </w:rPr>
      </w:pPr>
      <w:r>
        <w:rPr>
          <w:rFonts w:ascii="宋体" w:hAnsi="宋体" w:cs="宋体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C34EC7" wp14:editId="2FB1ECDB">
                <wp:simplePos x="0" y="0"/>
                <wp:positionH relativeFrom="column">
                  <wp:posOffset>1364673</wp:posOffset>
                </wp:positionH>
                <wp:positionV relativeFrom="paragraph">
                  <wp:posOffset>63500</wp:posOffset>
                </wp:positionV>
                <wp:extent cx="4860290" cy="9235440"/>
                <wp:effectExtent l="0" t="0" r="0" b="3810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923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3543" w:rsidRPr="00DC226B" w:rsidRDefault="006210F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  <w:t>考勤管理系统</w:t>
                            </w:r>
                          </w:p>
                          <w:p w:rsidR="004B3543" w:rsidRDefault="004B3543" w:rsidP="00060042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 w:rsidR="00060042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该系统主要为了实现</w:t>
                            </w:r>
                            <w:r w:rsidR="00060042" w:rsidRPr="00060042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日常考勤的精细化管理，是基本绩效考核和工资发放的依据。系统会对考勤数据的异常项进行提醒，由人事负责人手动编辑，确认无误后，进行考勤确认，确认后生成月考勤报表，各职工可查询考勤信息。</w:t>
                            </w:r>
                          </w:p>
                          <w:p w:rsidR="004B3543" w:rsidRPr="006E1020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责任描述</w:t>
                            </w: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E329E4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参与了项目需求讨论，</w:t>
                            </w:r>
                            <w:r w:rsidR="00060042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开发设计。</w:t>
                            </w:r>
                            <w:r w:rsidRPr="00E329E4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主要负责系统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中的</w:t>
                            </w:r>
                            <w:r w:rsidR="00060042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假期设置以及请假申请模块的开发、测试及上线等工作</w:t>
                            </w:r>
                            <w:r w:rsidRPr="00E329E4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:rsidR="004B3543" w:rsidRDefault="00060042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  <w:t>采购管理系统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简介：</w:t>
                            </w:r>
                            <w:r w:rsidR="00060042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随着公司发展以及业务不断扩展，</w:t>
                            </w:r>
                            <w:r w:rsidR="00A51F7F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结合公司现有的销售管理而开发的一套采购系统的管理模块，主要包含：采购合同管理、采购订单管理、采购发票管理和采购付款管理四个模块。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责任描述</w:t>
                            </w:r>
                            <w:r w:rsidRPr="00F26DE0">
                              <w:rPr>
                                <w:rFonts w:ascii="微软雅黑" w:eastAsia="微软雅黑" w:hAnsi="微软雅黑" w:cstheme="minorBidi" w:hint="eastAsia"/>
                                <w:color w:val="5B9BD5" w:themeColor="accent5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DC226B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负责项目项目需求分析及数据库设计、</w:t>
                            </w:r>
                            <w:r w:rsidR="00A51F7F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以及付款管理模块的开发、上线</w:t>
                            </w:r>
                            <w:r w:rsidRPr="00DC226B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以及后期维护。</w:t>
                            </w:r>
                          </w:p>
                          <w:p w:rsidR="004B3543" w:rsidRPr="00DF3598" w:rsidRDefault="004B3543" w:rsidP="004B3543">
                            <w:pPr>
                              <w:pStyle w:val="aa"/>
                              <w:spacing w:before="0" w:beforeAutospacing="0" w:after="0" w:afterAutospacing="0" w:line="360" w:lineRule="exact"/>
                              <w:ind w:left="360"/>
                              <w:rPr>
                                <w:rFonts w:ascii="微软雅黑" w:eastAsia="微软雅黑" w:hAnsi="微软雅黑" w:cstheme="minorBidi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34EC7" id="_x0000_s1059" style="position:absolute;left:0;text-align:left;margin-left:107.45pt;margin-top:5pt;width:382.7pt;height:7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" filled="f" stroked="f">
                <v:textbox style="mso-fit-shape-to-text:t">
                  <w:txbxContent>
                    <w:p w:rsidR="004B3543" w:rsidRPr="00DC226B" w:rsidRDefault="006210F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 w:hint="eastAsia"/>
                          <w:color w:val="FF0000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0000"/>
                          <w:kern w:val="24"/>
                          <w:sz w:val="21"/>
                          <w:szCs w:val="18"/>
                        </w:rPr>
                        <w:t>考勤管理系统</w:t>
                      </w:r>
                    </w:p>
                    <w:p w:rsidR="004B3543" w:rsidRDefault="004B3543" w:rsidP="00060042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简介：</w:t>
                      </w:r>
                      <w:r w:rsidR="00060042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该系统主要为了实现</w:t>
                      </w:r>
                      <w:r w:rsidR="00060042" w:rsidRPr="00060042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日常考勤的精细化管理，是基本绩效考核和工资发放的依据。系统会对考勤数据的异常项进行提醒，由人事负责人手动编辑，确认无误后，进行考勤确认，确认后生成月考勤报表，各职工可查询考勤信息。</w:t>
                      </w:r>
                    </w:p>
                    <w:p w:rsidR="004B3543" w:rsidRPr="006E1020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责任描述</w:t>
                      </w: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E329E4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参与了项目需求讨论，</w:t>
                      </w:r>
                      <w:r w:rsidR="00060042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开发设计。</w:t>
                      </w:r>
                      <w:r w:rsidRPr="00E329E4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主要负责系统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中的</w:t>
                      </w:r>
                      <w:r w:rsidR="00060042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假期设置以及请假申请模块的开发、测试及上线等工作</w:t>
                      </w:r>
                      <w:r w:rsidRPr="00E329E4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。</w:t>
                      </w:r>
                    </w:p>
                    <w:p w:rsidR="004B3543" w:rsidRDefault="00060042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FF0000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0000"/>
                          <w:kern w:val="24"/>
                          <w:sz w:val="21"/>
                          <w:szCs w:val="18"/>
                        </w:rPr>
                        <w:t>采购管理系统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简介：</w:t>
                      </w:r>
                      <w:r w:rsidR="00060042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随着公司发展以及业务不断扩展，</w:t>
                      </w:r>
                      <w:r w:rsidR="00A51F7F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结合公司现有的销售管理而开发的一套采购系统的管理模块，主要包含：采购合同管理、采购订单管理、采购发票管理和采购付款管理四个模块。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责任描述</w:t>
                      </w:r>
                      <w:r w:rsidRPr="00F26DE0">
                        <w:rPr>
                          <w:rFonts w:ascii="微软雅黑" w:eastAsia="微软雅黑" w:hAnsi="微软雅黑" w:cstheme="minorBidi" w:hint="eastAsia"/>
                          <w:color w:val="5B9BD5" w:themeColor="accent5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DC226B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负责项目项目需求分析及数据库设计、</w:t>
                      </w:r>
                      <w:r w:rsidR="00A51F7F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以及付款管理模块的开发、上线</w:t>
                      </w:r>
                      <w:r w:rsidRPr="00DC226B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以及后期维护。</w:t>
                      </w:r>
                    </w:p>
                    <w:p w:rsidR="004B3543" w:rsidRPr="00DF3598" w:rsidRDefault="004B3543" w:rsidP="004B3543">
                      <w:pPr>
                        <w:pStyle w:val="aa"/>
                        <w:spacing w:before="0" w:beforeAutospacing="0" w:after="0" w:afterAutospacing="0" w:line="360" w:lineRule="exact"/>
                        <w:ind w:left="360"/>
                        <w:rPr>
                          <w:rFonts w:ascii="微软雅黑" w:eastAsia="微软雅黑" w:hAnsi="微软雅黑" w:cstheme="minorBidi"/>
                          <w:color w:val="FF0000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3DA396E" wp14:editId="75DA0BEC">
                <wp:simplePos x="0" y="0"/>
                <wp:positionH relativeFrom="column">
                  <wp:posOffset>1374775</wp:posOffset>
                </wp:positionH>
                <wp:positionV relativeFrom="paragraph">
                  <wp:posOffset>-358287</wp:posOffset>
                </wp:positionV>
                <wp:extent cx="4859020" cy="273685"/>
                <wp:effectExtent l="57150" t="171450" r="151130" b="1835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020" cy="273685"/>
                          <a:chOff x="0" y="0"/>
                          <a:chExt cx="4859604" cy="273710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 flipV="1">
                            <a:off x="153619" y="14630"/>
                            <a:ext cx="4705985" cy="259080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" name="文本框 141"/>
                        <wps:cNvSpPr txBox="1"/>
                        <wps:spPr>
                          <a:xfrm>
                            <a:off x="270663" y="7315"/>
                            <a:ext cx="1878965" cy="2438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B3543" w:rsidRPr="009765EA" w:rsidRDefault="004B3543" w:rsidP="004B3543">
                              <w:pPr>
                                <w:pStyle w:val="aa"/>
                                <w:spacing w:before="0" w:beforeAutospacing="0" w:after="0" w:afterAutospacing="0" w:line="240" w:lineRule="exact"/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B0F0"/>
                                  <w:kern w:val="24"/>
                                  <w:sz w:val="21"/>
                                  <w:szCs w:val="21"/>
                                </w:rPr>
                                <w:t>项目经验</w:t>
                              </w:r>
                              <w:r w:rsidRPr="009765EA">
                                <w:rPr>
                                  <w:rFonts w:ascii="微软雅黑" w:eastAsia="微软雅黑" w:hAnsi="微软雅黑" w:cstheme="minorBidi" w:hint="eastAsia"/>
                                  <w:color w:val="00B0F0"/>
                                  <w:kern w:val="24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>Practices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平行四边形 23"/>
                        <wps:cNvSpPr/>
                        <wps:spPr>
                          <a:xfrm>
                            <a:off x="0" y="14630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8" name="平行四边形 34"/>
                        <wps:cNvSpPr/>
                        <wps:spPr>
                          <a:xfrm>
                            <a:off x="2033626" y="0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2192BC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DA396E" id="组合 3" o:spid="_x0000_s1060" style="position:absolute;left:0;text-align:left;margin-left:108.25pt;margin-top:-28.2pt;width:382.6pt;height:21.55pt;z-index:251692032;mso-width-relative:margin" coordsize="48596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">
                <v:shape id="任意多边形 4" o:spid="_x0000_s1061" style="position:absolute;left:1536;top:146;width:47060;height:2591;flip:y;visibility:visible;mso-wrap-style:square;v-text-anchor:middle" coordsize="4706252,25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" path="m1770532,259229r2935720,l4706252,175455r-2531703,l2074433,r-1854,l1770532,,1072994,,553294,,,,142202,258866r273349,l1072994,258866r697538,l1770532,259229xe" fillcolor="#4a4e59" stroked="f" strokeweight="4.5pt">
                  <v:stroke joinstyle="miter"/>
                  <v:shadow on="t" type="perspective" color="black" opacity="41943f" offset=".24131mm,.663mm" matrix="66191f,,,66191f"/>
  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/v:shape>
                <v:shape id="文本框 141" o:spid="_x0000_s1062" type="#_x0000_t202" style="position:absolute;left:2706;top:73;width:1879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4B3543" w:rsidRPr="009765EA" w:rsidRDefault="004B3543" w:rsidP="004B3543">
                        <w:pPr>
                          <w:pStyle w:val="aa"/>
                          <w:spacing w:before="0" w:beforeAutospacing="0" w:after="0" w:afterAutospacing="0" w:line="240" w:lineRule="exact"/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B0F0"/>
                            <w:kern w:val="24"/>
                            <w:sz w:val="21"/>
                            <w:szCs w:val="21"/>
                          </w:rPr>
                          <w:t>项目经验</w:t>
                        </w:r>
                        <w:r w:rsidRPr="009765EA">
                          <w:rPr>
                            <w:rFonts w:ascii="微软雅黑" w:eastAsia="微软雅黑" w:hAnsi="微软雅黑" w:cstheme="minorBidi" w:hint="eastAsia"/>
                            <w:color w:val="00B0F0"/>
                            <w:kern w:val="24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FFFFFF"/>
                            <w:kern w:val="24"/>
                            <w:sz w:val="21"/>
                            <w:szCs w:val="21"/>
                          </w:rPr>
                          <w:t>Practices</w:t>
                        </w:r>
                      </w:p>
                    </w:txbxContent>
                  </v:textbox>
                </v:shape>
                <v:shape id="平行四边形 23" o:spid="_x0000_s1063" type="#_x0000_t7" style="position:absolute;top:146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" adj="13498" fillcolor="#4a4e59" stroked="f" strokeweight="4.5pt">
                  <v:shadow on="t" type="perspective" color="black" opacity="41943f" offset=".24131mm,.663mm" matrix="66191f,,,66191f"/>
                </v:shape>
                <v:shape id="平行四边形 34" o:spid="_x0000_s1064" type="#_x0000_t7" style="position:absolute;left:20336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" adj="13498" fillcolor="#2192bc" stroked="f" strokeweight="4.5pt">
                  <v:shadow on="t" type="perspective" color="black" opacity="39321f" offset="-.9945mm,.36197mm" matrix="68157f,,,68157f"/>
                </v:shape>
              </v:group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710464" behindDoc="1" locked="0" layoutInCell="1" allowOverlap="1" wp14:anchorId="49084A34" wp14:editId="5E139544">
            <wp:simplePos x="0" y="0"/>
            <wp:positionH relativeFrom="column">
              <wp:posOffset>-640080</wp:posOffset>
            </wp:positionH>
            <wp:positionV relativeFrom="paragraph">
              <wp:posOffset>452120</wp:posOffset>
            </wp:positionV>
            <wp:extent cx="1361440" cy="1911985"/>
            <wp:effectExtent l="0" t="0" r="0" b="0"/>
            <wp:wrapTight wrapText="bothSides">
              <wp:wrapPolygon edited="0">
                <wp:start x="0" y="0"/>
                <wp:lineTo x="0" y="21306"/>
                <wp:lineTo x="21157" y="21306"/>
                <wp:lineTo x="21157" y="0"/>
                <wp:lineTo x="0" y="0"/>
              </wp:wrapPolygon>
            </wp:wrapTight>
            <wp:docPr id="224" name="图片 224" descr="C:\Users\12863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2863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543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22C84" wp14:editId="5B82A37C">
                <wp:simplePos x="0" y="0"/>
                <wp:positionH relativeFrom="column">
                  <wp:posOffset>-873125</wp:posOffset>
                </wp:positionH>
                <wp:positionV relativeFrom="paragraph">
                  <wp:posOffset>2330474</wp:posOffset>
                </wp:positionV>
                <wp:extent cx="1762760" cy="54927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54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Pr="00F250D9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600" w:lineRule="auto"/>
                              <w:jc w:val="center"/>
                              <w:textAlignment w:val="baseline"/>
                              <w:rPr>
                                <w:rFonts w:asciiTheme="majorEastAsia" w:eastAsiaTheme="majorEastAsia" w:hAnsiTheme="majorEastAsia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color w:val="FFFFFF" w:themeColor="background1"/>
                                <w:kern w:val="24"/>
                                <w:sz w:val="44"/>
                                <w:szCs w:val="18"/>
                              </w:rPr>
                              <w:t>张志强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2C84" id="矩形 49" o:spid="_x0000_s1065" style="position:absolute;left:0;text-align:left;margin-left:-68.75pt;margin-top:183.5pt;width:138.8pt;height:4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" filled="f" stroked="f">
                <v:textbox>
                  <w:txbxContent>
                    <w:p w:rsidR="004B3543" w:rsidRPr="00F250D9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600" w:lineRule="auto"/>
                        <w:jc w:val="center"/>
                        <w:textAlignment w:val="baseline"/>
                        <w:rPr>
                          <w:rFonts w:asciiTheme="majorEastAsia" w:eastAsiaTheme="majorEastAsia" w:hAnsiTheme="majorEastAsia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Theme="majorEastAsia" w:eastAsiaTheme="majorEastAsia" w:hAnsiTheme="majorEastAsia" w:cstheme="minorBidi" w:hint="eastAsia"/>
                          <w:b/>
                          <w:color w:val="FFFFFF" w:themeColor="background1"/>
                          <w:kern w:val="24"/>
                          <w:sz w:val="44"/>
                          <w:szCs w:val="18"/>
                        </w:rPr>
                        <w:t>张志强</w:t>
                      </w:r>
                    </w:p>
                  </w:txbxContent>
                </v:textbox>
              </v:rect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DC6BC97" wp14:editId="0C3DBFF4">
                <wp:simplePos x="0" y="0"/>
                <wp:positionH relativeFrom="column">
                  <wp:posOffset>-934085</wp:posOffset>
                </wp:positionH>
                <wp:positionV relativeFrom="paragraph">
                  <wp:posOffset>6141085</wp:posOffset>
                </wp:positionV>
                <wp:extent cx="2180590" cy="457568"/>
                <wp:effectExtent l="266700" t="76200" r="200660" b="2095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0590" cy="457568"/>
                          <a:chOff x="0" y="0"/>
                          <a:chExt cx="2180590" cy="458028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2180590" cy="458028"/>
                            <a:chOff x="0" y="0"/>
                            <a:chExt cx="2180590" cy="458028"/>
                          </a:xfrm>
                        </wpg:grpSpPr>
                        <wps:wsp>
                          <wps:cNvPr id="62" name="矩形 62"/>
                          <wps:cNvSpPr/>
                          <wps:spPr>
                            <a:xfrm>
                              <a:off x="0" y="111318"/>
                              <a:ext cx="2180590" cy="346710"/>
                            </a:xfrm>
                            <a:prstGeom prst="rect">
                              <a:avLst/>
                            </a:prstGeom>
                            <a:solidFill>
                              <a:srgbClr val="2192BC"/>
                            </a:solidFill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203200" dist="38100" dir="9600000" sx="104000" sy="104000" algn="ctr" rotWithShape="0">
                                <a:prstClr val="black">
                                  <a:alpha val="6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63" name="等腰三角形 63"/>
                          <wps:cNvSpPr/>
                          <wps:spPr>
                            <a:xfrm>
                              <a:off x="1979875" y="0"/>
                              <a:ext cx="190496" cy="112871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114F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94" name="矩形 194"/>
                        <wps:cNvSpPr/>
                        <wps:spPr>
                          <a:xfrm>
                            <a:off x="7952" y="0"/>
                            <a:ext cx="1725930" cy="457200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6BC97" id="组合 50" o:spid="_x0000_s1066" style="position:absolute;left:0;text-align:left;margin-left:-73.55pt;margin-top:483.55pt;width:171.7pt;height:36.05pt;z-index:251700224;mso-height-relative:margin" coordsize="21805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">
                <v:group id="组合 60" o:spid="_x0000_s1067" style="position:absolute;width:21805;height:4580" coordsize="21805,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矩形 62" o:spid="_x0000_s1068" style="position:absolute;top:1113;width:21805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" fillcolor="#2192bc" stroked="f" strokeweight="4.5pt">
                    <v:shadow on="t" type="perspective" color="black" opacity="39321f" offset="-.9945mm,.36197mm" matrix="68157f,,,68157f"/>
                  </v:rect>
                  <v:shape id="等腰三角形 63" o:spid="_x0000_s1069" type="#_x0000_t5" style="position:absolute;left:19798;width:1905;height:1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" adj="0" fillcolor="#114f65" stroked="f" strokeweight="1pt"/>
                </v:group>
                <v:rect id="矩形 194" o:spid="_x0000_s1070" style="position:absolute;left:79;width:1725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" filled="f" stroked="f" strokeweight="4.5pt">
                  <v:textbox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"/>
                            <w:szCs w:val="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3543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F9B7FA" wp14:editId="0213BE7A">
                <wp:simplePos x="0" y="0"/>
                <wp:positionH relativeFrom="column">
                  <wp:posOffset>-872490</wp:posOffset>
                </wp:positionH>
                <wp:positionV relativeFrom="paragraph">
                  <wp:posOffset>5502910</wp:posOffset>
                </wp:positionV>
                <wp:extent cx="1899285" cy="777240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外语证书：CET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9B7FA" id="矩形 195" o:spid="_x0000_s1071" style="position:absolute;left:0;text-align:left;margin-left:-68.7pt;margin-top:433.3pt;width:149.55pt;height:6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" filled="f" stroked="f">
                <v:textbox style="mso-fit-shape-to-text:t">
                  <w:txbxContent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外语证书：CET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B3543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6AD326" wp14:editId="2A335DE1">
                <wp:simplePos x="0" y="0"/>
                <wp:positionH relativeFrom="column">
                  <wp:posOffset>-933450</wp:posOffset>
                </wp:positionH>
                <wp:positionV relativeFrom="paragraph">
                  <wp:posOffset>7019925</wp:posOffset>
                </wp:positionV>
                <wp:extent cx="1975485" cy="1924050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192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B3543" w:rsidRPr="00E22C68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0089F0" wp14:editId="31B8AF47">
                                  <wp:extent cx="1590476" cy="1761905"/>
                                  <wp:effectExtent l="0" t="0" r="0" b="0"/>
                                  <wp:docPr id="226" name="图片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31424A"/>
                                              </a:clrFrom>
                                              <a:clrTo>
                                                <a:srgbClr val="31424A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  <a14:imgEffect>
                                                      <a14:saturation sat="6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AD326" id="矩形 203" o:spid="_x0000_s1072" style="position:absolute;left:0;text-align:left;margin-left:-73.5pt;margin-top:552.75pt;width:155.55pt;height:15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" filled="f" stroked="f">
                <v:textbox>
                  <w:txbxContent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  <w:p w:rsidR="004B3543" w:rsidRPr="00E22C68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0089F0" wp14:editId="31B8AF47">
                            <wp:extent cx="1590476" cy="1761905"/>
                            <wp:effectExtent l="0" t="0" r="0" b="0"/>
                            <wp:docPr id="226" name="图片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31424A"/>
                                        </a:clrFrom>
                                        <a:clrTo>
                                          <a:srgbClr val="31424A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colorTemperature colorTemp="11200"/>
                                              </a14:imgEffect>
                                              <a14:imgEffect>
                                                <a14:saturation sat="66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7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FA54AFF" wp14:editId="533ACC56">
                <wp:simplePos x="0" y="0"/>
                <wp:positionH relativeFrom="column">
                  <wp:posOffset>-939074</wp:posOffset>
                </wp:positionH>
                <wp:positionV relativeFrom="paragraph">
                  <wp:posOffset>2857500</wp:posOffset>
                </wp:positionV>
                <wp:extent cx="2221865" cy="495935"/>
                <wp:effectExtent l="228600" t="76200" r="216535" b="170815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495935"/>
                          <a:chOff x="7315" y="0"/>
                          <a:chExt cx="2222264" cy="495960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48989" y="0"/>
                            <a:ext cx="2180590" cy="458028"/>
                            <a:chOff x="48989" y="0"/>
                            <a:chExt cx="2180590" cy="458028"/>
                          </a:xfrm>
                        </wpg:grpSpPr>
                        <wps:wsp>
                          <wps:cNvPr id="211" name="矩形 2"/>
                          <wps:cNvSpPr/>
                          <wps:spPr>
                            <a:xfrm>
                              <a:off x="48989" y="111318"/>
                              <a:ext cx="2180590" cy="346710"/>
                            </a:xfrm>
                            <a:prstGeom prst="rect">
                              <a:avLst/>
                            </a:prstGeom>
                            <a:solidFill>
                              <a:srgbClr val="2192BC"/>
                            </a:solidFill>
                            <a:ln w="5715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203200" dist="38100" dir="9600000" sx="104000" sy="104000" algn="ctr" rotWithShape="0">
                                <a:prstClr val="black">
                                  <a:alpha val="6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4B3543" w:rsidRDefault="004B3543" w:rsidP="004B3543">
                                <w:pPr>
                                  <w:pStyle w:val="a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pacing w:val="60"/>
                                    <w:kern w:val="24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2" name="等腰三角形 212"/>
                          <wps:cNvSpPr/>
                          <wps:spPr>
                            <a:xfrm>
                              <a:off x="1987826" y="0"/>
                              <a:ext cx="190500" cy="113030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rgbClr val="114F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213" name="矩形 213"/>
                        <wps:cNvSpPr/>
                        <wps:spPr>
                          <a:xfrm>
                            <a:off x="7315" y="14630"/>
                            <a:ext cx="1590675" cy="481330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基础信息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A54AFF" id="组合 209" o:spid="_x0000_s1073" style="position:absolute;left:0;text-align:left;margin-left:-73.95pt;margin-top:225pt;width:174.95pt;height:39.05pt;z-index:251688960;mso-width-relative:margin" coordorigin="73" coordsize="22222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">
                <v:group id="组合 210" o:spid="_x0000_s1074" style="position:absolute;left:489;width:21806;height:4580" coordorigin="489" coordsize="21805,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矩形 2" o:spid="_x0000_s1075" style="position:absolute;left:489;top:1113;width:21806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" fillcolor="#2192bc" stroked="f" strokeweight="4.5pt">
                    <v:shadow on="t" type="perspective" color="black" opacity="39321f" offset="-.9945mm,.36197mm" matrix="68157f,,,68157f"/>
                    <v:textbox>
                      <w:txbxContent>
                        <w:p w:rsidR="004B3543" w:rsidRDefault="004B3543" w:rsidP="004B3543">
                          <w:pPr>
                            <w:pStyle w:val="aa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FFFFFF" w:themeColor="background1"/>
                              <w:spacing w:val="60"/>
                              <w:kern w:val="24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等腰三角形 212" o:spid="_x0000_s1076" type="#_x0000_t5" style="position:absolute;left:19878;width:1905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" adj="0" fillcolor="#114f65" stroked="f" strokeweight="1pt"/>
                </v:group>
                <v:rect id="矩形 213" o:spid="_x0000_s1077" style="position:absolute;left:73;top:146;width:15906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" filled="f" stroked="f" strokeweight="4.5pt">
                  <v:textbox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"/>
                            <w:szCs w:val="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基础信息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w:object w:dxaOrig="9715" w:dyaOrig="364">
          <v:shape id="_x0000_i1027" type="#_x0000_t75" style="width:486.25pt;height:18pt" o:ole="">
            <v:imagedata r:id="rId10" o:title=""/>
          </v:shape>
          <o:OLEObject Type="Embed" ProgID="Word.Document.8" ShapeID="_x0000_i1027" DrawAspect="Content" ObjectID="_1628420692" r:id="rId13">
            <o:FieldCodes>\s</o:FieldCodes>
          </o:OLEObject>
        </w:object>
      </w:r>
      <w:bookmarkStart w:id="1" w:name="_GoBack"/>
      <w:r w:rsidR="004B3543" w:rsidRPr="003835DE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89984" behindDoc="1" locked="0" layoutInCell="1" allowOverlap="1" wp14:anchorId="11BDE5D2" wp14:editId="3D267651">
            <wp:simplePos x="0" y="0"/>
            <wp:positionH relativeFrom="page">
              <wp:posOffset>23854</wp:posOffset>
            </wp:positionH>
            <wp:positionV relativeFrom="paragraph">
              <wp:posOffset>-985962</wp:posOffset>
            </wp:positionV>
            <wp:extent cx="7546975" cy="10792902"/>
            <wp:effectExtent l="0" t="0" r="0" b="8890"/>
            <wp:wrapNone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79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  <w:r w:rsidR="004B354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95D0C7" wp14:editId="1977237C">
                <wp:simplePos x="0" y="0"/>
                <wp:positionH relativeFrom="column">
                  <wp:posOffset>-739140</wp:posOffset>
                </wp:positionH>
                <wp:positionV relativeFrom="paragraph">
                  <wp:posOffset>3951131</wp:posOffset>
                </wp:positionV>
                <wp:extent cx="156845" cy="134620"/>
                <wp:effectExtent l="0" t="0" r="0" b="0"/>
                <wp:wrapNone/>
                <wp:docPr id="2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C69ADAA" id="KSO_Shape" o:spid="_x0000_s1026" style="position:absolute;left:0;text-align:left;margin-left:-58.2pt;margin-top:311.1pt;width:12.35pt;height:1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arrowok="t"/>
              </v:shape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90093" wp14:editId="2AB7C78B">
                <wp:simplePos x="0" y="0"/>
                <wp:positionH relativeFrom="column">
                  <wp:posOffset>-746760</wp:posOffset>
                </wp:positionH>
                <wp:positionV relativeFrom="paragraph">
                  <wp:posOffset>4253391</wp:posOffset>
                </wp:positionV>
                <wp:extent cx="156845" cy="157480"/>
                <wp:effectExtent l="0" t="0" r="0" b="0"/>
                <wp:wrapNone/>
                <wp:docPr id="2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471A4D9" id="KSO_Shape" o:spid="_x0000_s1026" style="position:absolute;left:0;text-align:left;margin-left:-58.8pt;margin-top:334.9pt;width:12.35pt;height:1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arrowok="t"/>
              </v:shape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6EE58D" wp14:editId="24694C0F">
                <wp:simplePos x="0" y="0"/>
                <wp:positionH relativeFrom="column">
                  <wp:posOffset>-746760</wp:posOffset>
                </wp:positionH>
                <wp:positionV relativeFrom="paragraph">
                  <wp:posOffset>4592159</wp:posOffset>
                </wp:positionV>
                <wp:extent cx="156845" cy="105410"/>
                <wp:effectExtent l="0" t="0" r="0" b="8890"/>
                <wp:wrapNone/>
                <wp:docPr id="2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A85EF" id="KSO_Shape" o:spid="_x0000_s1026" style="position:absolute;left:0;text-align:left;margin-left:-58.8pt;margin-top:361.6pt;width:12.35pt;height: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arrowok="t"/>
              </v:shape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979C42" wp14:editId="315294C0">
                <wp:simplePos x="0" y="0"/>
                <wp:positionH relativeFrom="column">
                  <wp:posOffset>-521970</wp:posOffset>
                </wp:positionH>
                <wp:positionV relativeFrom="paragraph">
                  <wp:posOffset>3424716</wp:posOffset>
                </wp:positionV>
                <wp:extent cx="1564178" cy="1387740"/>
                <wp:effectExtent l="0" t="0" r="0" b="0"/>
                <wp:wrapNone/>
                <wp:docPr id="217" name="矩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178" cy="1387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年龄：2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所在地：陕西</w:t>
                            </w:r>
                            <w:r w:rsidRPr="00EE3C2C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·榆林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181-9253-0251</w:t>
                            </w:r>
                          </w:p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759623080@qq.com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9C42" id="矩形 217" o:spid="_x0000_s1078" style="position:absolute;left:0;text-align:left;margin-left:-41.1pt;margin-top:269.65pt;width:123.15pt;height:10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" filled="f" stroked="f">
                <v:textbox>
                  <w:txbxContent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年龄：2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所在地：陕西</w:t>
                      </w:r>
                      <w:r w:rsidRPr="00EE3C2C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·榆林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方正兰亭黑简体" w:eastAsia="方正兰亭黑简体" w:cstheme="minorBidi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181-9253-0251</w:t>
                      </w:r>
                    </w:p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759623080@qq.com</w:t>
                      </w:r>
                    </w:p>
                  </w:txbxContent>
                </v:textbox>
              </v:rect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215E7E" wp14:editId="4332F252">
                <wp:simplePos x="0" y="0"/>
                <wp:positionH relativeFrom="column">
                  <wp:posOffset>-747215</wp:posOffset>
                </wp:positionH>
                <wp:positionV relativeFrom="paragraph">
                  <wp:posOffset>3618192</wp:posOffset>
                </wp:positionV>
                <wp:extent cx="162522" cy="153035"/>
                <wp:effectExtent l="0" t="0" r="9525" b="0"/>
                <wp:wrapNone/>
                <wp:docPr id="21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2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26AA" id="KSO_Shape" o:spid="_x0000_s1026" style="position:absolute;left:0;text-align:left;margin-left:-58.85pt;margin-top:284.9pt;width:12.8pt;height:1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o:connecttype="custom" o:connectlocs="15206,120256;105681,47111;94038,92791;89425,65190;84130,57562;87938,56724;91035,55267;93481,53282;95246,50708;96578,47111;46360,101288;54876,64694;46360,65594;49674,57065;52987,55794;55650,53995;57632,51638;59025,48723;17497,21789;14004,24175;12334,28111;12891,129399;15549,132654;19692,133925;139077,132995;142076,130050;142972,28855;141674,24733;138428,22037;125630,26469;27234,21448;108814,16830;135584,9081;141427,9980;146589,12460;150763,16303;153730,21169;155183,26872;155059,129523;153328,135071;150144,139782;145785,143409;140499,145640;19692,146291;13849,145392;8656,142882;4482,139069;1546,134204;93,128532;216,25849;1917,20301;5101,15559;9490,11933;14776,9701;29646,9081" o:connectangles="0,0,0,0,0,0,0,0,0,0,0,0,0,0,0,0,0,0,0,0,0,0,0,0,0,0,0,0,0,0,0,0,0,0,0,0,0,0,0,0,0,0,0,0,0,0,0,0,0,0,0,0,0,0,0"/>
              </v:shape>
            </w:pict>
          </mc:Fallback>
        </mc:AlternateContent>
      </w:r>
      <w:r w:rsidR="004B3543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8718DF" wp14:editId="1DD1D7C3">
                <wp:simplePos x="0" y="0"/>
                <wp:positionH relativeFrom="column">
                  <wp:posOffset>-943610</wp:posOffset>
                </wp:positionH>
                <wp:positionV relativeFrom="paragraph">
                  <wp:posOffset>4817949</wp:posOffset>
                </wp:positionV>
                <wp:extent cx="2188835" cy="545854"/>
                <wp:effectExtent l="266700" t="76200" r="212090" b="12128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835" cy="545854"/>
                          <a:chOff x="0" y="0"/>
                          <a:chExt cx="2188835" cy="545854"/>
                        </a:xfrm>
                      </wpg:grpSpPr>
                      <wps:wsp>
                        <wps:cNvPr id="220" name="矩形 220"/>
                        <wps:cNvSpPr/>
                        <wps:spPr>
                          <a:xfrm>
                            <a:off x="7951" y="111318"/>
                            <a:ext cx="2180884" cy="346400"/>
                          </a:xfrm>
                          <a:prstGeom prst="rect">
                            <a:avLst/>
                          </a:prstGeom>
                          <a:solidFill>
                            <a:srgbClr val="2192BC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221" name="等腰三角形 221"/>
                        <wps:cNvSpPr/>
                        <wps:spPr>
                          <a:xfrm>
                            <a:off x="1987826" y="0"/>
                            <a:ext cx="190496" cy="11287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114F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2" name="矩形 222"/>
                        <wps:cNvSpPr/>
                        <wps:spPr>
                          <a:xfrm>
                            <a:off x="0" y="15902"/>
                            <a:ext cx="1657896" cy="529952"/>
                          </a:xfrm>
                          <a:prstGeom prst="rect">
                            <a:avLst/>
                          </a:prstGeom>
                          <a:noFill/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718DF" id="组合 219" o:spid="_x0000_s1079" style="position:absolute;left:0;text-align:left;margin-left:-74.3pt;margin-top:379.35pt;width:172.35pt;height:43pt;z-index:251699200;mso-width-relative:margin;mso-height-relative:margin" coordsize="21888,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">
                <v:rect id="矩形 220" o:spid="_x0000_s1080" style="position:absolute;left:79;top:1113;width:21809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" fillcolor="#2192bc" stroked="f" strokeweight="4.5pt">
                  <v:shadow on="t" type="perspective" color="black" opacity="39321f" offset="-.9945mm,.36197mm" matrix="68157f,,,68157f"/>
                </v:rect>
                <v:shape id="等腰三角形 221" o:spid="_x0000_s1081" type="#_x0000_t5" style="position:absolute;left:19878;width:1905;height:1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" adj="0" fillcolor="#114f65" stroked="f" strokeweight="1pt"/>
                <v:rect id="矩形 222" o:spid="_x0000_s1082" style="position:absolute;top:159;width:16578;height: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" filled="f" stroked="f" strokeweight="4.5pt">
                  <v:textbox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"/>
                            <w:szCs w:val="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3543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4F28E3" wp14:editId="75E04628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Default="004B3543" w:rsidP="004B3543">
                            <w:pPr>
                              <w:pStyle w:val="aa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61AF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求职意向</w:t>
                            </w:r>
                          </w:p>
                          <w:p w:rsidR="004B3543" w:rsidRPr="007507F6" w:rsidRDefault="004B3543" w:rsidP="004B3543">
                            <w:pPr>
                              <w:pStyle w:val="aa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B3543" w:rsidRPr="00F250D9" w:rsidRDefault="004B3543" w:rsidP="004B3543">
                            <w:pPr>
                              <w:pStyle w:val="aa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java工程师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F28E3" id="矩形 223" o:spid="_x0000_s1083" style="position:absolute;left:0;text-align:left;margin-left:-73.45pt;margin-top:-28.55pt;width:137.35pt;height:3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" filled="f" stroked="f">
                <v:textbox style="mso-fit-shape-to-text:t">
                  <w:txbxContent>
                    <w:p w:rsidR="004B3543" w:rsidRDefault="004B3543" w:rsidP="004B3543">
                      <w:pPr>
                        <w:pStyle w:val="aa"/>
                        <w:spacing w:before="0" w:beforeAutospacing="0" w:after="0" w:afterAutospacing="0" w:line="30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E61AF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求职意向</w:t>
                      </w:r>
                    </w:p>
                    <w:p w:rsidR="004B3543" w:rsidRPr="007507F6" w:rsidRDefault="004B3543" w:rsidP="004B3543">
                      <w:pPr>
                        <w:pStyle w:val="aa"/>
                        <w:spacing w:before="0" w:beforeAutospacing="0" w:after="0" w:afterAutospacing="0" w:line="30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4B3543" w:rsidRPr="00F250D9" w:rsidRDefault="004B3543" w:rsidP="004B3543">
                      <w:pPr>
                        <w:pStyle w:val="aa"/>
                        <w:spacing w:before="0" w:beforeAutospacing="0" w:after="0" w:afterAutospacing="0" w:line="30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java工程师</w:t>
                      </w:r>
                    </w:p>
                  </w:txbxContent>
                </v:textbox>
              </v:rect>
            </w:pict>
          </mc:Fallback>
        </mc:AlternateContent>
      </w:r>
    </w:p>
    <w:p w:rsidR="00413355" w:rsidRPr="00413355" w:rsidRDefault="00A51F7F" w:rsidP="00413355"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7929D7" wp14:editId="1046F66C">
                <wp:simplePos x="0" y="0"/>
                <wp:positionH relativeFrom="column">
                  <wp:posOffset>1336675</wp:posOffset>
                </wp:positionH>
                <wp:positionV relativeFrom="paragraph">
                  <wp:posOffset>3545417</wp:posOffset>
                </wp:positionV>
                <wp:extent cx="4860290" cy="1496060"/>
                <wp:effectExtent l="0" t="0" r="0" b="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149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B3543" w:rsidRPr="003147A0" w:rsidRDefault="004B3543" w:rsidP="004B3543">
                            <w:pPr>
                              <w:pStyle w:val="aa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</w:pPr>
                            <w:r w:rsidRPr="003147A0"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kern w:val="24"/>
                                <w:sz w:val="21"/>
                                <w:szCs w:val="18"/>
                              </w:rPr>
                              <w:t>自信和执着是我的原则；着和乐观是我的处事态度；积极和进取是我的生活方式；</w:t>
                            </w:r>
                            <w:r w:rsidRPr="003147A0">
                              <w:rPr>
                                <w:rFonts w:ascii="微软雅黑" w:eastAsia="微软雅黑" w:hAnsi="微软雅黑" w:cs="Times New Roman" w:hint="eastAsia"/>
                                <w:color w:val="4A4E59"/>
                                <w:kern w:val="24"/>
                                <w:sz w:val="21"/>
                                <w:szCs w:val="18"/>
                              </w:rPr>
                              <w:t>严格的执行力，有上进心和良好的自学能力，善于沟通，勇于承担责任，具备解决问题的能力。善于总结工作中的优点和不足，从而促进自己的不断进步与经验累积，并与同事分享。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929D7" id="矩形 196" o:spid="_x0000_s1084" style="position:absolute;left:0;text-align:left;margin-left:105.25pt;margin-top:279.15pt;width:382.7pt;height:117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" filled="f" stroked="f">
                <v:textbox>
                  <w:txbxContent>
                    <w:p w:rsidR="004B3543" w:rsidRPr="003147A0" w:rsidRDefault="004B3543" w:rsidP="004B3543">
                      <w:pPr>
                        <w:pStyle w:val="aa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A4E59"/>
                          <w:kern w:val="24"/>
                          <w:sz w:val="21"/>
                          <w:szCs w:val="18"/>
                        </w:rPr>
                      </w:pPr>
                      <w:r w:rsidRPr="003147A0">
                        <w:rPr>
                          <w:rFonts w:ascii="微软雅黑" w:eastAsia="微软雅黑" w:hAnsi="微软雅黑" w:cs="Times New Roman" w:hint="eastAsia"/>
                          <w:color w:val="FF0000"/>
                          <w:kern w:val="24"/>
                          <w:sz w:val="21"/>
                          <w:szCs w:val="18"/>
                        </w:rPr>
                        <w:t>自信和执着是我的原则；着和乐观是我的处事态度；积极和进取是我的生活方式；</w:t>
                      </w:r>
                      <w:r w:rsidRPr="003147A0">
                        <w:rPr>
                          <w:rFonts w:ascii="微软雅黑" w:eastAsia="微软雅黑" w:hAnsi="微软雅黑" w:cs="Times New Roman" w:hint="eastAsia"/>
                          <w:color w:val="4A4E59"/>
                          <w:kern w:val="24"/>
                          <w:sz w:val="21"/>
                          <w:szCs w:val="18"/>
                        </w:rPr>
                        <w:t>严格的执行力，有上进心和良好的自学能力，善于沟通，勇于承担责任，具备解决问题的能力。善于总结工作中的优点和不足，从而促进自己的不断进步与经验累积，并与同事分享。</w:t>
                      </w:r>
                    </w:p>
                  </w:txbxContent>
                </v:textbox>
              </v:rect>
            </w:pict>
          </mc:Fallback>
        </mc:AlternateContent>
      </w:r>
      <w:r w:rsidRPr="003147A0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E49404C" wp14:editId="1B347AD5">
                <wp:simplePos x="0" y="0"/>
                <wp:positionH relativeFrom="column">
                  <wp:posOffset>1354455</wp:posOffset>
                </wp:positionH>
                <wp:positionV relativeFrom="paragraph">
                  <wp:posOffset>3139228</wp:posOffset>
                </wp:positionV>
                <wp:extent cx="4852035" cy="259080"/>
                <wp:effectExtent l="57150" t="171450" r="158115" b="19812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035" cy="259080"/>
                          <a:chOff x="0" y="0"/>
                          <a:chExt cx="4852634" cy="259080"/>
                        </a:xfrm>
                      </wpg:grpSpPr>
                      <wps:wsp>
                        <wps:cNvPr id="199" name="任意多边形 29"/>
                        <wps:cNvSpPr/>
                        <wps:spPr>
                          <a:xfrm flipV="1">
                            <a:off x="146649" y="0"/>
                            <a:ext cx="4705985" cy="259080"/>
                          </a:xfrm>
                          <a:custGeom>
                            <a:avLst/>
                            <a:gdLst>
                              <a:gd name="connsiteX0" fmla="*/ 1770532 w 4706252"/>
                              <a:gd name="connsiteY0" fmla="*/ 259229 h 259229"/>
                              <a:gd name="connsiteX1" fmla="*/ 4706252 w 4706252"/>
                              <a:gd name="connsiteY1" fmla="*/ 259229 h 259229"/>
                              <a:gd name="connsiteX2" fmla="*/ 4706252 w 4706252"/>
                              <a:gd name="connsiteY2" fmla="*/ 175455 h 259229"/>
                              <a:gd name="connsiteX3" fmla="*/ 2174549 w 4706252"/>
                              <a:gd name="connsiteY3" fmla="*/ 175455 h 259229"/>
                              <a:gd name="connsiteX4" fmla="*/ 2074433 w 4706252"/>
                              <a:gd name="connsiteY4" fmla="*/ 0 h 259229"/>
                              <a:gd name="connsiteX5" fmla="*/ 2072579 w 4706252"/>
                              <a:gd name="connsiteY5" fmla="*/ 0 h 259229"/>
                              <a:gd name="connsiteX6" fmla="*/ 1770532 w 4706252"/>
                              <a:gd name="connsiteY6" fmla="*/ 0 h 259229"/>
                              <a:gd name="connsiteX7" fmla="*/ 1072994 w 4706252"/>
                              <a:gd name="connsiteY7" fmla="*/ 0 h 259229"/>
                              <a:gd name="connsiteX8" fmla="*/ 553294 w 4706252"/>
                              <a:gd name="connsiteY8" fmla="*/ 0 h 259229"/>
                              <a:gd name="connsiteX9" fmla="*/ 0 w 4706252"/>
                              <a:gd name="connsiteY9" fmla="*/ 0 h 259229"/>
                              <a:gd name="connsiteX10" fmla="*/ 142202 w 4706252"/>
                              <a:gd name="connsiteY10" fmla="*/ 258866 h 259229"/>
                              <a:gd name="connsiteX11" fmla="*/ 415551 w 4706252"/>
                              <a:gd name="connsiteY11" fmla="*/ 258866 h 259229"/>
                              <a:gd name="connsiteX12" fmla="*/ 1072994 w 4706252"/>
                              <a:gd name="connsiteY12" fmla="*/ 258866 h 259229"/>
                              <a:gd name="connsiteX13" fmla="*/ 1770532 w 4706252"/>
                              <a:gd name="connsiteY13" fmla="*/ 258866 h 259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4706252" h="259229">
                                <a:moveTo>
                                  <a:pt x="1770532" y="259229"/>
                                </a:moveTo>
                                <a:lnTo>
                                  <a:pt x="4706252" y="259229"/>
                                </a:lnTo>
                                <a:lnTo>
                                  <a:pt x="4706252" y="175455"/>
                                </a:lnTo>
                                <a:lnTo>
                                  <a:pt x="2174549" y="175455"/>
                                </a:lnTo>
                                <a:lnTo>
                                  <a:pt x="2074433" y="0"/>
                                </a:lnTo>
                                <a:lnTo>
                                  <a:pt x="2072579" y="0"/>
                                </a:lnTo>
                                <a:lnTo>
                                  <a:pt x="1770532" y="0"/>
                                </a:lnTo>
                                <a:lnTo>
                                  <a:pt x="1072994" y="0"/>
                                </a:lnTo>
                                <a:lnTo>
                                  <a:pt x="553294" y="0"/>
                                </a:lnTo>
                                <a:lnTo>
                                  <a:pt x="0" y="0"/>
                                </a:lnTo>
                                <a:lnTo>
                                  <a:pt x="142202" y="258866"/>
                                </a:lnTo>
                                <a:lnTo>
                                  <a:pt x="415551" y="258866"/>
                                </a:lnTo>
                                <a:lnTo>
                                  <a:pt x="1072994" y="258866"/>
                                </a:lnTo>
                                <a:lnTo>
                                  <a:pt x="1770532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00" name="平行四边形 200"/>
                        <wps:cNvSpPr/>
                        <wps:spPr>
                          <a:xfrm>
                            <a:off x="2027207" y="0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2192BC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203200" dist="38100" dir="9600000" sx="104000" sy="104000" algn="ctr" rotWithShape="0">
                              <a:prstClr val="black">
                                <a:alpha val="6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201" name="文本框 169"/>
                        <wps:cNvSpPr txBox="1"/>
                        <wps:spPr>
                          <a:xfrm>
                            <a:off x="179023" y="15240"/>
                            <a:ext cx="2427605" cy="243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B3543" w:rsidRDefault="004B3543" w:rsidP="004B3543">
                              <w:pPr>
                                <w:pStyle w:val="aa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00B0F0"/>
                                  <w:kern w:val="24"/>
                                </w:rPr>
                                <w:t xml:space="preserve">自我推荐 </w:t>
                              </w:r>
                              <w:r>
                                <w:rPr>
                                  <w:rFonts w:ascii="方正兰亭粗黑简体" w:eastAsia="方正兰亭粗黑简体" w:cstheme="minorBidi"/>
                                  <w:color w:val="00B0F0"/>
                                  <w:kern w:val="24"/>
                                </w:rPr>
                                <w:t xml:space="preserve"> </w:t>
                              </w:r>
                              <w:r w:rsidRPr="00A6571B">
                                <w:rPr>
                                  <w:rFonts w:ascii="方正兰亭粗黑简体" w:eastAsia="方正兰亭粗黑简体" w:cstheme="minorBidi"/>
                                  <w:color w:val="FFFFFF" w:themeColor="background1"/>
                                  <w:kern w:val="24"/>
                                </w:rPr>
                                <w:t>Sell</w:t>
                              </w:r>
                              <w:r>
                                <w:rPr>
                                  <w:rFonts w:ascii="方正兰亭粗黑简体" w:eastAsia="方正兰亭粗黑简体" w:cstheme="minorBidi"/>
                                  <w:color w:val="00B0F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Myself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2" name="平行四边形 202"/>
                        <wps:cNvSpPr/>
                        <wps:spPr>
                          <a:xfrm>
                            <a:off x="0" y="0"/>
                            <a:ext cx="227559" cy="258867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4A4E59"/>
                          </a:solidFill>
                          <a:ln w="5715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101600" dist="25400" dir="4200000" sx="101000" sy="101000" algn="ctr" rotWithShape="0">
                              <a:prstClr val="black">
                                <a:alpha val="64000"/>
                              </a:prstClr>
                            </a:outerShdw>
                          </a:effectLst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9404C" id="组合 197" o:spid="_x0000_s1085" style="position:absolute;left:0;text-align:left;margin-left:106.65pt;margin-top:247.2pt;width:382.05pt;height:20.4pt;z-index:251709440;mso-width-relative:margin;mso-height-relative:margin" coordsize="4852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">
                <v:shape id="任意多边形 29" o:spid="_x0000_s1086" style="position:absolute;left:1466;width:47060;height:2590;flip:y;visibility:visible;mso-wrap-style:square;v-text-anchor:middle" coordsize="4706252,25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" path="m1770532,259229r2935720,l4706252,175455r-2531703,l2074433,r-1854,l1770532,,1072994,,553294,,,,142202,258866r273349,l1072994,258866r697538,l1770532,259229xe" fillcolor="#4a4e59" stroked="f" strokeweight="4.5pt">
                  <v:stroke joinstyle="miter"/>
                  <v:shadow on="t" type="perspective" color="black" opacity="41943f" offset=".24131mm,.663mm" matrix="66191f,,,66191f"/>
  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/v:shape>
                <v:shape id="平行四边形 200" o:spid="_x0000_s1087" type="#_x0000_t7" style="position:absolute;left:20272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" adj="13498" fillcolor="#2192bc" stroked="f" strokeweight="4.5pt">
                  <v:shadow on="t" type="perspective" color="black" opacity="39321f" offset="-.9945mm,.36197mm" matrix="68157f,,,68157f"/>
                </v:shape>
                <v:shape id="文本框 169" o:spid="_x0000_s1088" type="#_x0000_t202" style="position:absolute;left:1790;top:152;width:2427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<v:textbox style="mso-fit-shape-to-text:t">
                    <w:txbxContent>
                      <w:p w:rsidR="004B3543" w:rsidRDefault="004B3543" w:rsidP="004B3543">
                        <w:pPr>
                          <w:pStyle w:val="aa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00B0F0"/>
                            <w:kern w:val="24"/>
                          </w:rPr>
                          <w:t xml:space="preserve">自我推荐 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00B0F0"/>
                            <w:kern w:val="24"/>
                          </w:rPr>
                          <w:t xml:space="preserve"> </w:t>
                        </w:r>
                        <w:r w:rsidRPr="00A6571B">
                          <w:rPr>
                            <w:rFonts w:ascii="方正兰亭粗黑简体" w:eastAsia="方正兰亭粗黑简体" w:cstheme="minorBidi"/>
                            <w:color w:val="FFFFFF" w:themeColor="background1"/>
                            <w:kern w:val="24"/>
                          </w:rPr>
                          <w:t>Sell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00B0F0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Myself</w:t>
                        </w:r>
                      </w:p>
                    </w:txbxContent>
                  </v:textbox>
                </v:shape>
                <v:shape id="平行四边形 202" o:spid="_x0000_s1089" type="#_x0000_t7" style="position:absolute;width:227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" adj="13498" fillcolor="#4a4e59" stroked="f" strokeweight="4.5pt">
                  <v:shadow on="t" type="perspective" color="black" opacity="41943f" offset=".24131mm,.663mm" matrix="66191f,,,66191f"/>
                </v:shape>
              </v:group>
            </w:pict>
          </mc:Fallback>
        </mc:AlternateContent>
      </w:r>
    </w:p>
    <w:sectPr w:rsidR="00413355" w:rsidRPr="0041335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078" w:rsidRDefault="00DC5078" w:rsidP="00FA442C">
      <w:r>
        <w:separator/>
      </w:r>
    </w:p>
  </w:endnote>
  <w:endnote w:type="continuationSeparator" w:id="0">
    <w:p w:rsidR="00DC5078" w:rsidRDefault="00DC5078" w:rsidP="00FA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42C" w:rsidRDefault="00FA442C">
    <w:pPr>
      <w:pStyle w:val="a8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A51F7F" w:rsidRPr="00A51F7F">
      <w:rPr>
        <w:noProof/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A51F7F" w:rsidRPr="00A51F7F">
      <w:rPr>
        <w:noProof/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:rsidR="00FA442C" w:rsidRDefault="00FA44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078" w:rsidRDefault="00DC5078" w:rsidP="00FA442C">
      <w:r>
        <w:separator/>
      </w:r>
    </w:p>
  </w:footnote>
  <w:footnote w:type="continuationSeparator" w:id="0">
    <w:p w:rsidR="00DC5078" w:rsidRDefault="00DC5078" w:rsidP="00FA4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363"/>
    <w:multiLevelType w:val="hybridMultilevel"/>
    <w:tmpl w:val="489E6772"/>
    <w:lvl w:ilvl="0" w:tplc="7B340004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9798A"/>
    <w:multiLevelType w:val="multilevel"/>
    <w:tmpl w:val="AAD4F9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A9A2188"/>
    <w:multiLevelType w:val="hybridMultilevel"/>
    <w:tmpl w:val="FCA4AA24"/>
    <w:lvl w:ilvl="0" w:tplc="CE726C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63945"/>
    <w:multiLevelType w:val="hybridMultilevel"/>
    <w:tmpl w:val="8C02A996"/>
    <w:lvl w:ilvl="0" w:tplc="79E0063E">
      <w:start w:val="1"/>
      <w:numFmt w:val="upperRoman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43"/>
    <w:rsid w:val="000078FC"/>
    <w:rsid w:val="00060042"/>
    <w:rsid w:val="000A093D"/>
    <w:rsid w:val="000C17A5"/>
    <w:rsid w:val="000C335B"/>
    <w:rsid w:val="000D7B04"/>
    <w:rsid w:val="000F1FA6"/>
    <w:rsid w:val="00173DC5"/>
    <w:rsid w:val="001E0886"/>
    <w:rsid w:val="001E4479"/>
    <w:rsid w:val="00294173"/>
    <w:rsid w:val="002945A5"/>
    <w:rsid w:val="002A2B04"/>
    <w:rsid w:val="002C41DC"/>
    <w:rsid w:val="00381B35"/>
    <w:rsid w:val="003A1A45"/>
    <w:rsid w:val="003D690F"/>
    <w:rsid w:val="00413355"/>
    <w:rsid w:val="00413A0D"/>
    <w:rsid w:val="0042665D"/>
    <w:rsid w:val="00440BF9"/>
    <w:rsid w:val="00480C2B"/>
    <w:rsid w:val="00483125"/>
    <w:rsid w:val="00483D91"/>
    <w:rsid w:val="004847D4"/>
    <w:rsid w:val="00490DCF"/>
    <w:rsid w:val="004A58C5"/>
    <w:rsid w:val="004B3543"/>
    <w:rsid w:val="004D3AD3"/>
    <w:rsid w:val="004D3D15"/>
    <w:rsid w:val="00502C63"/>
    <w:rsid w:val="00532B8F"/>
    <w:rsid w:val="00573771"/>
    <w:rsid w:val="00585D15"/>
    <w:rsid w:val="005B25F0"/>
    <w:rsid w:val="005B7FA6"/>
    <w:rsid w:val="005C2E30"/>
    <w:rsid w:val="005C4531"/>
    <w:rsid w:val="005C5379"/>
    <w:rsid w:val="005D4631"/>
    <w:rsid w:val="006210F3"/>
    <w:rsid w:val="00642E73"/>
    <w:rsid w:val="0066189B"/>
    <w:rsid w:val="006937CB"/>
    <w:rsid w:val="00697D53"/>
    <w:rsid w:val="006B37C0"/>
    <w:rsid w:val="006D5CF9"/>
    <w:rsid w:val="006F2E7B"/>
    <w:rsid w:val="00700276"/>
    <w:rsid w:val="0072147E"/>
    <w:rsid w:val="00733872"/>
    <w:rsid w:val="00756AF6"/>
    <w:rsid w:val="007D0932"/>
    <w:rsid w:val="00872922"/>
    <w:rsid w:val="008A1E67"/>
    <w:rsid w:val="008E0FFF"/>
    <w:rsid w:val="00966058"/>
    <w:rsid w:val="009D4CB3"/>
    <w:rsid w:val="009D4E05"/>
    <w:rsid w:val="009D52FE"/>
    <w:rsid w:val="00A00B5C"/>
    <w:rsid w:val="00A51F7F"/>
    <w:rsid w:val="00A56B39"/>
    <w:rsid w:val="00A97CBD"/>
    <w:rsid w:val="00AA0BC1"/>
    <w:rsid w:val="00AB6F28"/>
    <w:rsid w:val="00AE516C"/>
    <w:rsid w:val="00AF575F"/>
    <w:rsid w:val="00B04485"/>
    <w:rsid w:val="00B248D4"/>
    <w:rsid w:val="00B50FEE"/>
    <w:rsid w:val="00B61D55"/>
    <w:rsid w:val="00B76BAB"/>
    <w:rsid w:val="00B949A2"/>
    <w:rsid w:val="00BA7B77"/>
    <w:rsid w:val="00BC7F20"/>
    <w:rsid w:val="00C471F7"/>
    <w:rsid w:val="00C77196"/>
    <w:rsid w:val="00C85301"/>
    <w:rsid w:val="00C9286E"/>
    <w:rsid w:val="00C97227"/>
    <w:rsid w:val="00CC4D8A"/>
    <w:rsid w:val="00D14C99"/>
    <w:rsid w:val="00D32E4A"/>
    <w:rsid w:val="00D42A87"/>
    <w:rsid w:val="00D64973"/>
    <w:rsid w:val="00D72038"/>
    <w:rsid w:val="00DC0D51"/>
    <w:rsid w:val="00DC5078"/>
    <w:rsid w:val="00DD5A45"/>
    <w:rsid w:val="00DD75DC"/>
    <w:rsid w:val="00DF53AA"/>
    <w:rsid w:val="00DF6F09"/>
    <w:rsid w:val="00E00A2B"/>
    <w:rsid w:val="00E633C1"/>
    <w:rsid w:val="00EC5256"/>
    <w:rsid w:val="00EE5955"/>
    <w:rsid w:val="00F02442"/>
    <w:rsid w:val="00F3469D"/>
    <w:rsid w:val="00F71629"/>
    <w:rsid w:val="00FA442C"/>
    <w:rsid w:val="00FE55BA"/>
    <w:rsid w:val="00FF2FDD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2A466"/>
  <w15:chartTrackingRefBased/>
  <w15:docId w15:val="{9B230C27-6165-4961-A7BC-318F2CF5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方正小标宋简体" w:eastAsia="方正小标宋简体" w:hAnsi="宋体" w:cs="Times New Roman"/>
        <w:color w:val="000000"/>
        <w:sz w:val="36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C58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13A0D"/>
    <w:pPr>
      <w:keepNext/>
      <w:keepLines/>
      <w:numPr>
        <w:numId w:val="19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3A0D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13A0D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13A0D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700276"/>
    <w:pPr>
      <w:keepNext/>
      <w:keepLines/>
      <w:spacing w:before="280" w:after="290" w:line="376" w:lineRule="auto"/>
      <w:jc w:val="center"/>
      <w:outlineLvl w:val="4"/>
    </w:pPr>
    <w:rPr>
      <w:b/>
      <w:bCs/>
      <w:sz w:val="4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6F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531"/>
    <w:rPr>
      <w:rFonts w:ascii="Times New Roman" w:eastAsia="楷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B6F28"/>
    <w:rPr>
      <w:rFonts w:ascii="Times New Roman" w:eastAsia="楷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53AA"/>
    <w:rPr>
      <w:rFonts w:ascii="Times New Roman" w:eastAsia="楷体" w:hAnsi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3A1A45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A1A45"/>
    <w:rPr>
      <w:rFonts w:ascii="Times New Roman" w:eastAsia="楷体" w:hAnsi="Times New Roman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413A0D"/>
    <w:rPr>
      <w:rFonts w:ascii="Times New Roman" w:eastAsia="楷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00276"/>
    <w:rPr>
      <w:rFonts w:ascii="Times New Roman" w:eastAsia="楷体" w:hAnsi="Times New Roman"/>
      <w:b/>
      <w:bCs/>
      <w:sz w:val="44"/>
      <w:szCs w:val="28"/>
    </w:rPr>
  </w:style>
  <w:style w:type="character" w:styleId="a5">
    <w:name w:val="Hyperlink"/>
    <w:basedOn w:val="a0"/>
    <w:uiPriority w:val="99"/>
    <w:unhideWhenUsed/>
    <w:rsid w:val="00EC525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A4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7">
    <w:name w:val="页眉 字符"/>
    <w:basedOn w:val="a0"/>
    <w:link w:val="a6"/>
    <w:uiPriority w:val="99"/>
    <w:rsid w:val="00FA442C"/>
    <w:rPr>
      <w:rFonts w:ascii="Times New Roman" w:eastAsia="楷体" w:hAnsi="Times New Roman"/>
      <w:sz w:val="18"/>
    </w:rPr>
  </w:style>
  <w:style w:type="paragraph" w:styleId="a8">
    <w:name w:val="footer"/>
    <w:basedOn w:val="a"/>
    <w:link w:val="a9"/>
    <w:uiPriority w:val="99"/>
    <w:unhideWhenUsed/>
    <w:rsid w:val="00FA44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9">
    <w:name w:val="页脚 字符"/>
    <w:basedOn w:val="a0"/>
    <w:link w:val="a8"/>
    <w:uiPriority w:val="99"/>
    <w:rsid w:val="00FA442C"/>
    <w:rPr>
      <w:rFonts w:ascii="Times New Roman" w:eastAsia="楷体" w:hAnsi="Times New Roman"/>
      <w:sz w:val="18"/>
    </w:rPr>
  </w:style>
  <w:style w:type="character" w:customStyle="1" w:styleId="60">
    <w:name w:val="标题 6 字符"/>
    <w:basedOn w:val="a0"/>
    <w:link w:val="6"/>
    <w:uiPriority w:val="9"/>
    <w:rsid w:val="00DF6F0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7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C58"/>
    <w:rPr>
      <w:rFonts w:ascii="宋体" w:eastAsia="宋体" w:cs="宋体"/>
      <w:color w:val="auto"/>
      <w:sz w:val="24"/>
      <w:szCs w:val="24"/>
    </w:rPr>
  </w:style>
  <w:style w:type="paragraph" w:styleId="aa">
    <w:name w:val="Normal (Web)"/>
    <w:basedOn w:val="a"/>
    <w:uiPriority w:val="99"/>
    <w:unhideWhenUsed/>
    <w:rsid w:val="004B3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DC5078"/>
    <w:rPr>
      <w:sz w:val="18"/>
    </w:rPr>
  </w:style>
  <w:style w:type="character" w:customStyle="1" w:styleId="ac">
    <w:name w:val="批注框文本 字符"/>
    <w:basedOn w:val="a0"/>
    <w:link w:val="ab"/>
    <w:uiPriority w:val="99"/>
    <w:semiHidden/>
    <w:rsid w:val="00DC5078"/>
    <w:rPr>
      <w:rFonts w:ascii="Times New Roman" w:eastAsia="楷体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Microsoft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.doc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863\Desktop\word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22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zhang</dc:creator>
  <cp:keywords/>
  <dc:description/>
  <cp:lastModifiedBy>张 志强</cp:lastModifiedBy>
  <cp:revision>1</cp:revision>
  <dcterms:created xsi:type="dcterms:W3CDTF">2019-08-27T03:56:00Z</dcterms:created>
  <dcterms:modified xsi:type="dcterms:W3CDTF">2019-08-27T06:18:00Z</dcterms:modified>
</cp:coreProperties>
</file>